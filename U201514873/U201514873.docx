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0ADB1674" w14:textId="77777777" w:rsidR="00B118D0" w:rsidRPr="00AF744F" w:rsidRDefault="00AF7634" w:rsidP="00AF744F">
      <w:r w:rsidRPr="00AF744F">
        <w:rPr>
          <w:noProof/>
        </w:rPr>
        <w:drawing>
          <wp:anchor distT="0" distB="0" distL="114300" distR="114300" simplePos="0" relativeHeight="251657216" behindDoc="0" locked="0" layoutInCell="1" allowOverlap="1" wp14:anchorId="556933BD" wp14:editId="3FF2ACC2">
            <wp:simplePos x="0" y="0"/>
            <wp:positionH relativeFrom="column">
              <wp:posOffset>0</wp:posOffset>
            </wp:positionH>
            <wp:positionV relativeFrom="paragraph">
              <wp:posOffset>-171450</wp:posOffset>
            </wp:positionV>
            <wp:extent cx="1539240" cy="1009650"/>
            <wp:effectExtent l="0" t="0" r="0" b="0"/>
            <wp:wrapNone/>
            <wp:docPr id="111" name="图片 111" descr="hust-logo-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ust-logo-1"/>
                    <pic:cNvPicPr>
                      <a:picLocks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24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F914E5" w14:textId="77777777" w:rsidR="00B118D0" w:rsidRPr="00AF744F" w:rsidRDefault="00B118D0" w:rsidP="00AF744F"/>
    <w:p w14:paraId="1BA343E0" w14:textId="77777777" w:rsidR="00B118D0" w:rsidRPr="00AF744F" w:rsidRDefault="00B118D0" w:rsidP="00AF744F"/>
    <w:p w14:paraId="616FA211" w14:textId="77777777" w:rsidR="00B118D0" w:rsidRPr="00AF744F" w:rsidRDefault="00B118D0" w:rsidP="00AF744F"/>
    <w:p w14:paraId="12A96123" w14:textId="77777777" w:rsidR="00B118D0" w:rsidRPr="00AF744F" w:rsidRDefault="00B118D0" w:rsidP="00AF744F"/>
    <w:p w14:paraId="070031F7" w14:textId="77777777" w:rsidR="00B118D0" w:rsidRPr="00AF744F" w:rsidRDefault="00B118D0" w:rsidP="00AF744F"/>
    <w:p w14:paraId="2D8997B0" w14:textId="77777777" w:rsidR="00B118D0" w:rsidRDefault="00B118D0" w:rsidP="00AF744F"/>
    <w:p w14:paraId="128D154E" w14:textId="77777777" w:rsidR="00AF744F" w:rsidRDefault="00AF744F" w:rsidP="00AF744F"/>
    <w:p w14:paraId="4977070F" w14:textId="77777777" w:rsidR="00AF744F" w:rsidRDefault="00AF744F" w:rsidP="00AF744F"/>
    <w:p w14:paraId="7656AD5A" w14:textId="77777777" w:rsidR="00AF744F" w:rsidRPr="00AF744F" w:rsidRDefault="00AF744F" w:rsidP="00AF744F"/>
    <w:p w14:paraId="76454CE7" w14:textId="77777777" w:rsidR="00B118D0" w:rsidRDefault="00AF744F">
      <w:pPr>
        <w:ind w:firstLineChars="794" w:firstLine="3494"/>
        <w:rPr>
          <w:rFonts w:ascii="黑体" w:eastAsia="黑体"/>
          <w:sz w:val="44"/>
          <w:szCs w:val="52"/>
        </w:rPr>
      </w:pPr>
      <w:r>
        <w:rPr>
          <w:rFonts w:ascii="黑体" w:eastAsia="黑体"/>
          <w:b/>
          <w:sz w:val="44"/>
          <w:szCs w:val="44"/>
          <w:u w:val="single"/>
        </w:rPr>
        <w:t xml:space="preserve"> 2</w:t>
      </w:r>
      <w:r w:rsidR="0043680C">
        <w:rPr>
          <w:rFonts w:ascii="黑体" w:eastAsia="黑体" w:hint="eastAsia"/>
          <w:b/>
          <w:sz w:val="44"/>
          <w:szCs w:val="44"/>
          <w:u w:val="single"/>
        </w:rPr>
        <w:t>01</w:t>
      </w:r>
      <w:r w:rsidR="00A026E6">
        <w:rPr>
          <w:rFonts w:ascii="黑体" w:eastAsia="黑体" w:hint="eastAsia"/>
          <w:b/>
          <w:sz w:val="44"/>
          <w:szCs w:val="44"/>
          <w:u w:val="single"/>
        </w:rPr>
        <w:t>5</w:t>
      </w:r>
      <w:r w:rsidR="00B118D0">
        <w:rPr>
          <w:rFonts w:ascii="黑体" w:eastAsia="黑体" w:hint="eastAsia"/>
          <w:b/>
          <w:sz w:val="44"/>
          <w:szCs w:val="44"/>
          <w:u w:val="single"/>
        </w:rPr>
        <w:t xml:space="preserve"> </w:t>
      </w:r>
      <w:r w:rsidR="00B118D0">
        <w:rPr>
          <w:rFonts w:ascii="黑体" w:eastAsia="黑体" w:hint="eastAsia"/>
          <w:sz w:val="44"/>
          <w:szCs w:val="52"/>
        </w:rPr>
        <w:t>级</w:t>
      </w:r>
    </w:p>
    <w:p w14:paraId="5BA439D2" w14:textId="77777777" w:rsidR="00B118D0" w:rsidRDefault="00B118D0" w:rsidP="00AF744F"/>
    <w:p w14:paraId="464B0987" w14:textId="77777777" w:rsidR="00AF744F" w:rsidRPr="00AF744F" w:rsidRDefault="00AF744F" w:rsidP="00AF744F"/>
    <w:p w14:paraId="47B94A86" w14:textId="77777777" w:rsidR="00B118D0" w:rsidRDefault="00B118D0">
      <w:pPr>
        <w:spacing w:line="480" w:lineRule="auto"/>
        <w:jc w:val="center"/>
        <w:rPr>
          <w:rFonts w:ascii="黑体" w:eastAsia="黑体"/>
          <w:sz w:val="44"/>
          <w:szCs w:val="52"/>
        </w:rPr>
      </w:pPr>
      <w:r>
        <w:rPr>
          <w:rFonts w:ascii="黑体" w:eastAsia="黑体" w:hint="eastAsia"/>
          <w:sz w:val="44"/>
          <w:szCs w:val="52"/>
        </w:rPr>
        <w:t>《</w:t>
      </w:r>
      <w:r w:rsidR="001F4492">
        <w:rPr>
          <w:rFonts w:ascii="黑体" w:eastAsia="黑体" w:hint="eastAsia"/>
          <w:sz w:val="44"/>
          <w:szCs w:val="52"/>
        </w:rPr>
        <w:t>物联网数据存储与管理</w:t>
      </w:r>
      <w:r>
        <w:rPr>
          <w:rFonts w:ascii="黑体" w:eastAsia="黑体" w:hint="eastAsia"/>
          <w:sz w:val="44"/>
          <w:szCs w:val="52"/>
        </w:rPr>
        <w:t>》课程</w:t>
      </w:r>
    </w:p>
    <w:p w14:paraId="2A6CBF49" w14:textId="77777777" w:rsidR="00B118D0" w:rsidRDefault="00B118D0">
      <w:pPr>
        <w:spacing w:line="480" w:lineRule="auto"/>
        <w:jc w:val="center"/>
        <w:rPr>
          <w:rFonts w:ascii="黑体" w:eastAsia="黑体"/>
          <w:b/>
          <w:sz w:val="52"/>
          <w:szCs w:val="52"/>
        </w:rPr>
      </w:pPr>
      <w:r>
        <w:rPr>
          <w:rFonts w:ascii="黑体" w:eastAsia="黑体" w:hint="eastAsia"/>
          <w:b/>
          <w:sz w:val="52"/>
          <w:szCs w:val="52"/>
        </w:rPr>
        <w:t>实 验 报 告</w:t>
      </w:r>
    </w:p>
    <w:p w14:paraId="28F32DBC" w14:textId="77777777" w:rsidR="00B118D0" w:rsidRPr="00AF744F" w:rsidRDefault="00B118D0" w:rsidP="00AF744F"/>
    <w:p w14:paraId="142E5373" w14:textId="77777777" w:rsidR="00B118D0" w:rsidRDefault="00B118D0" w:rsidP="00AF744F"/>
    <w:p w14:paraId="50442790" w14:textId="77777777" w:rsidR="00AF744F" w:rsidRDefault="00AF744F" w:rsidP="00AF744F"/>
    <w:p w14:paraId="61AE8F69" w14:textId="77777777" w:rsidR="00AF744F" w:rsidRDefault="00AF744F" w:rsidP="00AF744F"/>
    <w:p w14:paraId="00C08FA8" w14:textId="77777777" w:rsidR="00AF744F" w:rsidRPr="00AF744F" w:rsidRDefault="00AF744F" w:rsidP="00AF744F"/>
    <w:p w14:paraId="7653D1B5" w14:textId="77777777" w:rsidR="00AF744F" w:rsidRDefault="00B118D0" w:rsidP="00AF744F">
      <w:pPr>
        <w:spacing w:beforeLines="50" w:before="120" w:line="360" w:lineRule="auto"/>
        <w:ind w:leftChars="1200" w:left="2520"/>
        <w:rPr>
          <w:b/>
          <w:sz w:val="32"/>
          <w:szCs w:val="32"/>
          <w:u w:val="single"/>
        </w:rPr>
      </w:pPr>
      <w:r>
        <w:rPr>
          <w:rFonts w:hint="eastAsia"/>
          <w:b/>
          <w:sz w:val="32"/>
          <w:szCs w:val="32"/>
        </w:rPr>
        <w:t>姓</w:t>
      </w:r>
      <w:r>
        <w:rPr>
          <w:rFonts w:hint="eastAsia"/>
          <w:b/>
          <w:sz w:val="32"/>
          <w:szCs w:val="32"/>
        </w:rPr>
        <w:t xml:space="preserve">  </w:t>
      </w:r>
      <w:r>
        <w:rPr>
          <w:rFonts w:hint="eastAsia"/>
          <w:b/>
          <w:sz w:val="32"/>
          <w:szCs w:val="32"/>
        </w:rPr>
        <w:t>名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  <w:u w:val="single"/>
        </w:rPr>
        <w:t xml:space="preserve"> </w:t>
      </w:r>
      <w:r w:rsidR="00455F0B">
        <w:rPr>
          <w:b/>
          <w:sz w:val="32"/>
          <w:szCs w:val="32"/>
          <w:u w:val="single"/>
        </w:rPr>
        <w:t xml:space="preserve">       </w:t>
      </w:r>
      <w:r w:rsidR="00455F0B">
        <w:rPr>
          <w:rFonts w:hint="eastAsia"/>
          <w:b/>
          <w:sz w:val="32"/>
          <w:szCs w:val="32"/>
          <w:u w:val="single"/>
        </w:rPr>
        <w:t>陈鑫</w:t>
      </w:r>
      <w:r>
        <w:rPr>
          <w:rFonts w:hint="eastAsia"/>
          <w:b/>
          <w:sz w:val="32"/>
          <w:szCs w:val="32"/>
          <w:u w:val="single"/>
        </w:rPr>
        <w:t xml:space="preserve">  </w:t>
      </w:r>
      <w:r w:rsidR="00455F0B">
        <w:rPr>
          <w:b/>
          <w:sz w:val="32"/>
          <w:szCs w:val="32"/>
          <w:u w:val="single"/>
        </w:rPr>
        <w:t xml:space="preserve">     </w:t>
      </w:r>
      <w:r w:rsidR="00AF744F">
        <w:rPr>
          <w:b/>
          <w:sz w:val="32"/>
          <w:szCs w:val="32"/>
          <w:u w:val="single"/>
        </w:rPr>
        <w:t xml:space="preserve"> </w:t>
      </w:r>
    </w:p>
    <w:p w14:paraId="08A0F702" w14:textId="77777777" w:rsidR="0043680C" w:rsidRDefault="00B118D0" w:rsidP="00AF744F">
      <w:pPr>
        <w:spacing w:beforeLines="50" w:before="120" w:line="360" w:lineRule="auto"/>
        <w:ind w:leftChars="1200" w:left="2520"/>
        <w:rPr>
          <w:b/>
          <w:sz w:val="32"/>
          <w:szCs w:val="32"/>
          <w:u w:val="single"/>
        </w:rPr>
      </w:pPr>
      <w:r>
        <w:rPr>
          <w:rFonts w:hint="eastAsia"/>
          <w:b/>
          <w:sz w:val="32"/>
          <w:szCs w:val="32"/>
        </w:rPr>
        <w:t>学</w:t>
      </w:r>
      <w:r>
        <w:rPr>
          <w:rFonts w:hint="eastAsia"/>
          <w:b/>
          <w:sz w:val="32"/>
          <w:szCs w:val="32"/>
        </w:rPr>
        <w:t xml:space="preserve">  </w:t>
      </w:r>
      <w:r>
        <w:rPr>
          <w:rFonts w:hint="eastAsia"/>
          <w:b/>
          <w:sz w:val="32"/>
          <w:szCs w:val="32"/>
        </w:rPr>
        <w:t>号</w:t>
      </w:r>
      <w:r w:rsidR="00AF744F"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  <w:u w:val="single"/>
        </w:rPr>
        <w:t xml:space="preserve"> </w:t>
      </w:r>
      <w:r w:rsidR="00455F0B">
        <w:rPr>
          <w:b/>
          <w:sz w:val="32"/>
          <w:szCs w:val="32"/>
          <w:u w:val="single"/>
        </w:rPr>
        <w:t xml:space="preserve">    </w:t>
      </w:r>
      <w:r w:rsidR="00455F0B">
        <w:rPr>
          <w:rFonts w:hint="eastAsia"/>
          <w:b/>
          <w:sz w:val="32"/>
          <w:szCs w:val="32"/>
          <w:u w:val="single"/>
        </w:rPr>
        <w:t>U</w:t>
      </w:r>
      <w:r w:rsidR="00455F0B">
        <w:rPr>
          <w:b/>
          <w:sz w:val="32"/>
          <w:szCs w:val="32"/>
          <w:u w:val="single"/>
        </w:rPr>
        <w:t>201514873</w:t>
      </w:r>
      <w:r>
        <w:rPr>
          <w:rFonts w:hint="eastAsia"/>
          <w:b/>
          <w:sz w:val="32"/>
          <w:szCs w:val="32"/>
          <w:u w:val="single"/>
        </w:rPr>
        <w:t xml:space="preserve"> </w:t>
      </w:r>
      <w:r w:rsidR="00AF744F">
        <w:rPr>
          <w:b/>
          <w:sz w:val="32"/>
          <w:szCs w:val="32"/>
          <w:u w:val="single"/>
        </w:rPr>
        <w:t xml:space="preserve"> </w:t>
      </w:r>
      <w:r>
        <w:rPr>
          <w:rFonts w:hint="eastAsia"/>
          <w:b/>
          <w:sz w:val="32"/>
          <w:szCs w:val="32"/>
          <w:u w:val="single"/>
        </w:rPr>
        <w:t xml:space="preserve"> </w:t>
      </w:r>
      <w:r w:rsidR="00455F0B">
        <w:rPr>
          <w:b/>
          <w:sz w:val="32"/>
          <w:szCs w:val="32"/>
          <w:u w:val="single"/>
        </w:rPr>
        <w:t xml:space="preserve"> </w:t>
      </w:r>
    </w:p>
    <w:p w14:paraId="2230B61C" w14:textId="77777777" w:rsidR="00B118D0" w:rsidRDefault="00B118D0" w:rsidP="00AF744F">
      <w:pPr>
        <w:spacing w:beforeLines="50" w:before="120" w:line="360" w:lineRule="auto"/>
        <w:ind w:leftChars="1200" w:left="2520"/>
        <w:rPr>
          <w:b/>
          <w:sz w:val="32"/>
          <w:szCs w:val="32"/>
          <w:u w:val="single"/>
        </w:rPr>
      </w:pPr>
      <w:r>
        <w:rPr>
          <w:rFonts w:hint="eastAsia"/>
          <w:b/>
          <w:sz w:val="32"/>
          <w:szCs w:val="32"/>
        </w:rPr>
        <w:t>班</w:t>
      </w:r>
      <w:r w:rsidR="00AF744F">
        <w:rPr>
          <w:rFonts w:hint="eastAsia"/>
          <w:b/>
          <w:sz w:val="32"/>
          <w:szCs w:val="32"/>
        </w:rPr>
        <w:t xml:space="preserve">  </w:t>
      </w:r>
      <w:r>
        <w:rPr>
          <w:rFonts w:hint="eastAsia"/>
          <w:b/>
          <w:sz w:val="32"/>
          <w:szCs w:val="32"/>
        </w:rPr>
        <w:t>号</w:t>
      </w:r>
      <w:r w:rsidR="00AF744F"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  <w:u w:val="single"/>
        </w:rPr>
        <w:t xml:space="preserve"> </w:t>
      </w:r>
      <w:r w:rsidR="00455F0B">
        <w:rPr>
          <w:b/>
          <w:sz w:val="32"/>
          <w:szCs w:val="32"/>
          <w:u w:val="single"/>
        </w:rPr>
        <w:t xml:space="preserve">   </w:t>
      </w:r>
      <w:r w:rsidR="001F4492" w:rsidRPr="001F4492">
        <w:rPr>
          <w:rFonts w:hint="eastAsia"/>
          <w:b/>
          <w:sz w:val="32"/>
          <w:szCs w:val="32"/>
          <w:u w:val="single"/>
        </w:rPr>
        <w:t>物联网</w:t>
      </w:r>
      <w:r w:rsidR="001F4492" w:rsidRPr="001F4492">
        <w:rPr>
          <w:rFonts w:hint="eastAsia"/>
          <w:b/>
          <w:sz w:val="32"/>
          <w:szCs w:val="32"/>
          <w:u w:val="single"/>
        </w:rPr>
        <w:t>1</w:t>
      </w:r>
      <w:r w:rsidR="00A026E6">
        <w:rPr>
          <w:rFonts w:hint="eastAsia"/>
          <w:b/>
          <w:sz w:val="32"/>
          <w:szCs w:val="32"/>
          <w:u w:val="single"/>
        </w:rPr>
        <w:t>5</w:t>
      </w:r>
      <w:r w:rsidR="001F4492" w:rsidRPr="001F4492">
        <w:rPr>
          <w:rFonts w:hint="eastAsia"/>
          <w:b/>
          <w:sz w:val="32"/>
          <w:szCs w:val="32"/>
          <w:u w:val="single"/>
        </w:rPr>
        <w:t>01</w:t>
      </w:r>
      <w:r w:rsidR="001F4492" w:rsidRPr="001F4492">
        <w:rPr>
          <w:rFonts w:hint="eastAsia"/>
          <w:b/>
          <w:sz w:val="32"/>
          <w:szCs w:val="32"/>
          <w:u w:val="single"/>
        </w:rPr>
        <w:t>班</w:t>
      </w:r>
      <w:r>
        <w:rPr>
          <w:rFonts w:hint="eastAsia"/>
          <w:b/>
          <w:sz w:val="32"/>
          <w:szCs w:val="32"/>
          <w:u w:val="single"/>
        </w:rPr>
        <w:t xml:space="preserve"> </w:t>
      </w:r>
      <w:r w:rsidR="00AF744F">
        <w:rPr>
          <w:b/>
          <w:sz w:val="32"/>
          <w:szCs w:val="32"/>
          <w:u w:val="single"/>
        </w:rPr>
        <w:t xml:space="preserve"> </w:t>
      </w:r>
      <w:r w:rsidR="00455F0B">
        <w:rPr>
          <w:b/>
          <w:sz w:val="32"/>
          <w:szCs w:val="32"/>
          <w:u w:val="single"/>
        </w:rPr>
        <w:t xml:space="preserve"> </w:t>
      </w:r>
    </w:p>
    <w:p w14:paraId="41C7145B" w14:textId="77777777" w:rsidR="00B118D0" w:rsidRDefault="00B118D0" w:rsidP="00AF744F">
      <w:pPr>
        <w:spacing w:beforeLines="50" w:before="120" w:line="360" w:lineRule="auto"/>
        <w:ind w:leftChars="1200" w:left="2520"/>
        <w:rPr>
          <w:b/>
          <w:sz w:val="32"/>
          <w:szCs w:val="32"/>
          <w:u w:val="single"/>
        </w:rPr>
      </w:pPr>
      <w:r>
        <w:rPr>
          <w:rFonts w:hint="eastAsia"/>
          <w:b/>
          <w:sz w:val="32"/>
          <w:szCs w:val="32"/>
        </w:rPr>
        <w:t>日</w:t>
      </w:r>
      <w:r>
        <w:rPr>
          <w:rFonts w:hint="eastAsia"/>
          <w:b/>
          <w:sz w:val="32"/>
          <w:szCs w:val="32"/>
        </w:rPr>
        <w:t xml:space="preserve">  </w:t>
      </w:r>
      <w:r>
        <w:rPr>
          <w:rFonts w:hint="eastAsia"/>
          <w:b/>
          <w:sz w:val="32"/>
          <w:szCs w:val="32"/>
        </w:rPr>
        <w:t>期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  <w:u w:val="single"/>
        </w:rPr>
        <w:t xml:space="preserve"> </w:t>
      </w:r>
      <w:r w:rsidR="00455F0B">
        <w:rPr>
          <w:b/>
          <w:sz w:val="32"/>
          <w:szCs w:val="32"/>
          <w:u w:val="single"/>
        </w:rPr>
        <w:t xml:space="preserve">     </w:t>
      </w:r>
      <w:r w:rsidR="0043680C">
        <w:rPr>
          <w:rFonts w:hint="eastAsia"/>
          <w:b/>
          <w:sz w:val="32"/>
          <w:szCs w:val="32"/>
          <w:u w:val="single"/>
        </w:rPr>
        <w:t>201</w:t>
      </w:r>
      <w:r w:rsidR="00A026E6">
        <w:rPr>
          <w:rFonts w:hint="eastAsia"/>
          <w:b/>
          <w:sz w:val="32"/>
          <w:szCs w:val="32"/>
          <w:u w:val="single"/>
        </w:rPr>
        <w:t>8</w:t>
      </w:r>
      <w:r w:rsidR="0043680C">
        <w:rPr>
          <w:rFonts w:hint="eastAsia"/>
          <w:b/>
          <w:sz w:val="32"/>
          <w:szCs w:val="32"/>
          <w:u w:val="single"/>
        </w:rPr>
        <w:t>.</w:t>
      </w:r>
      <w:r w:rsidR="00A026E6">
        <w:rPr>
          <w:b/>
          <w:sz w:val="32"/>
          <w:szCs w:val="32"/>
          <w:u w:val="single"/>
        </w:rPr>
        <w:t>0</w:t>
      </w:r>
      <w:r w:rsidR="00A026E6">
        <w:rPr>
          <w:rFonts w:hint="eastAsia"/>
          <w:b/>
          <w:sz w:val="32"/>
          <w:szCs w:val="32"/>
          <w:u w:val="single"/>
        </w:rPr>
        <w:t>4</w:t>
      </w:r>
      <w:r w:rsidR="0043680C">
        <w:rPr>
          <w:rFonts w:hint="eastAsia"/>
          <w:b/>
          <w:sz w:val="32"/>
          <w:szCs w:val="32"/>
          <w:u w:val="single"/>
        </w:rPr>
        <w:t>.</w:t>
      </w:r>
      <w:r w:rsidR="00AF744F">
        <w:rPr>
          <w:b/>
          <w:sz w:val="32"/>
          <w:szCs w:val="32"/>
          <w:u w:val="single"/>
        </w:rPr>
        <w:t>23</w:t>
      </w:r>
      <w:r>
        <w:rPr>
          <w:rFonts w:hint="eastAsia"/>
          <w:b/>
          <w:sz w:val="32"/>
          <w:szCs w:val="32"/>
          <w:u w:val="single"/>
        </w:rPr>
        <w:t xml:space="preserve"> </w:t>
      </w:r>
      <w:r w:rsidR="00AF744F">
        <w:rPr>
          <w:b/>
          <w:sz w:val="32"/>
          <w:szCs w:val="32"/>
          <w:u w:val="single"/>
        </w:rPr>
        <w:t xml:space="preserve"> </w:t>
      </w:r>
      <w:r w:rsidR="00455F0B">
        <w:rPr>
          <w:rFonts w:hint="eastAsia"/>
          <w:b/>
          <w:sz w:val="32"/>
          <w:szCs w:val="32"/>
          <w:u w:val="single"/>
        </w:rPr>
        <w:t xml:space="preserve">  </w:t>
      </w:r>
      <w:r>
        <w:rPr>
          <w:rFonts w:hint="eastAsia"/>
          <w:b/>
          <w:sz w:val="32"/>
          <w:szCs w:val="32"/>
          <w:u w:val="single"/>
        </w:rPr>
        <w:t xml:space="preserve"> </w:t>
      </w:r>
    </w:p>
    <w:p w14:paraId="0D64CC24" w14:textId="77777777" w:rsidR="00B118D0" w:rsidRDefault="00B118D0" w:rsidP="00AF744F"/>
    <w:p w14:paraId="6EF835D3" w14:textId="77777777" w:rsidR="00AF744F" w:rsidRDefault="00AF744F" w:rsidP="00AF744F"/>
    <w:p w14:paraId="4335DB0F" w14:textId="77777777" w:rsidR="00AF744F" w:rsidRDefault="00AF744F" w:rsidP="00AF744F"/>
    <w:p w14:paraId="0421AE96" w14:textId="77777777" w:rsidR="00AF744F" w:rsidRDefault="00AF744F" w:rsidP="00AF744F"/>
    <w:p w14:paraId="1B3365B2" w14:textId="77777777" w:rsidR="00AF744F" w:rsidRPr="00AF744F" w:rsidRDefault="00AF744F" w:rsidP="00AF744F"/>
    <w:p w14:paraId="1DD10FCB" w14:textId="77777777" w:rsidR="00AF744F" w:rsidRPr="00AF744F" w:rsidRDefault="00AF744F" w:rsidP="00AF744F"/>
    <w:p w14:paraId="7857A613" w14:textId="77777777" w:rsidR="00AF744F" w:rsidRPr="00AF744F" w:rsidRDefault="00AF744F" w:rsidP="00AF744F">
      <w:pPr>
        <w:sectPr w:rsidR="00AF744F" w:rsidRPr="00AF744F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/>
          <w:pgMar w:top="1440" w:right="1800" w:bottom="1440" w:left="1800" w:header="720" w:footer="720" w:gutter="0"/>
          <w:cols w:space="720"/>
          <w:titlePg/>
        </w:sectPr>
      </w:pPr>
    </w:p>
    <w:p w14:paraId="558B241B" w14:textId="77777777" w:rsidR="00B118D0" w:rsidRDefault="00B118D0">
      <w:pPr>
        <w:spacing w:beforeLines="50" w:before="156"/>
        <w:jc w:val="center"/>
        <w:rPr>
          <w:rFonts w:ascii="黑体" w:eastAsia="黑体"/>
          <w:b/>
          <w:sz w:val="28"/>
          <w:szCs w:val="28"/>
        </w:rPr>
      </w:pPr>
      <w:r>
        <w:rPr>
          <w:rFonts w:ascii="黑体" w:eastAsia="黑体" w:hint="eastAsia"/>
          <w:b/>
          <w:sz w:val="28"/>
          <w:szCs w:val="28"/>
        </w:rPr>
        <w:lastRenderedPageBreak/>
        <w:t>目    录</w:t>
      </w:r>
    </w:p>
    <w:p w14:paraId="460BB926" w14:textId="77777777" w:rsidR="00536C3B" w:rsidRDefault="00B118D0">
      <w:pPr>
        <w:pStyle w:val="11"/>
        <w:rPr>
          <w:rFonts w:asciiTheme="minorHAnsi" w:eastAsiaTheme="minorEastAsia" w:hAnsiTheme="minorHAnsi" w:cstheme="minorBidi"/>
          <w:b w:val="0"/>
          <w:noProof/>
          <w:sz w:val="24"/>
        </w:rPr>
      </w:pP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</w:instrText>
      </w:r>
      <w:r>
        <w:rPr>
          <w:rFonts w:hint="eastAsia"/>
          <w:sz w:val="28"/>
          <w:szCs w:val="28"/>
        </w:rPr>
        <w:instrText>TOC \o "1-3" \h \z \u</w:instrText>
      </w:r>
      <w:r>
        <w:rPr>
          <w:sz w:val="28"/>
          <w:szCs w:val="28"/>
        </w:rPr>
        <w:instrText xml:space="preserve"> </w:instrText>
      </w:r>
      <w:r>
        <w:rPr>
          <w:sz w:val="28"/>
          <w:szCs w:val="28"/>
        </w:rPr>
        <w:fldChar w:fldCharType="separate"/>
      </w:r>
      <w:hyperlink w:anchor="_Toc512239877" w:history="1">
        <w:r w:rsidR="00536C3B" w:rsidRPr="00EB41B5">
          <w:rPr>
            <w:rStyle w:val="a4"/>
            <w:rFonts w:hint="eastAsia"/>
            <w:noProof/>
          </w:rPr>
          <w:t>一、实验目的</w:t>
        </w:r>
        <w:r w:rsidR="00536C3B">
          <w:rPr>
            <w:noProof/>
            <w:webHidden/>
          </w:rPr>
          <w:tab/>
        </w:r>
        <w:r w:rsidR="00536C3B">
          <w:rPr>
            <w:noProof/>
            <w:webHidden/>
          </w:rPr>
          <w:fldChar w:fldCharType="begin"/>
        </w:r>
        <w:r w:rsidR="00536C3B">
          <w:rPr>
            <w:noProof/>
            <w:webHidden/>
          </w:rPr>
          <w:instrText xml:space="preserve"> PAGEREF _Toc512239877 \h </w:instrText>
        </w:r>
        <w:r w:rsidR="00536C3B">
          <w:rPr>
            <w:noProof/>
            <w:webHidden/>
          </w:rPr>
        </w:r>
        <w:r w:rsidR="00536C3B">
          <w:rPr>
            <w:noProof/>
            <w:webHidden/>
          </w:rPr>
          <w:fldChar w:fldCharType="separate"/>
        </w:r>
        <w:r w:rsidR="00536C3B">
          <w:rPr>
            <w:noProof/>
            <w:webHidden/>
          </w:rPr>
          <w:t>1</w:t>
        </w:r>
        <w:r w:rsidR="00536C3B">
          <w:rPr>
            <w:noProof/>
            <w:webHidden/>
          </w:rPr>
          <w:fldChar w:fldCharType="end"/>
        </w:r>
      </w:hyperlink>
    </w:p>
    <w:p w14:paraId="4ACAD22D" w14:textId="77777777" w:rsidR="00536C3B" w:rsidRDefault="00536C3B">
      <w:pPr>
        <w:pStyle w:val="11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512239878" w:history="1">
        <w:r w:rsidRPr="00EB41B5">
          <w:rPr>
            <w:rStyle w:val="a4"/>
            <w:rFonts w:hint="eastAsia"/>
            <w:noProof/>
          </w:rPr>
          <w:t>二、实验背景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_Toc512239878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1EDED59" w14:textId="77777777" w:rsidR="00536C3B" w:rsidRDefault="00536C3B">
      <w:pPr>
        <w:pStyle w:val="11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512239879" w:history="1">
        <w:r w:rsidRPr="00EB41B5">
          <w:rPr>
            <w:rStyle w:val="a4"/>
            <w:rFonts w:hint="eastAsia"/>
            <w:noProof/>
          </w:rPr>
          <w:t>三、实验环境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_Toc512239879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FB769D6" w14:textId="77777777" w:rsidR="00536C3B" w:rsidRDefault="00536C3B">
      <w:pPr>
        <w:pStyle w:val="11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512239880" w:history="1">
        <w:r w:rsidRPr="00EB41B5">
          <w:rPr>
            <w:rStyle w:val="a4"/>
            <w:rFonts w:hint="eastAsia"/>
            <w:noProof/>
          </w:rPr>
          <w:t>四、实验内容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_Toc512239880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A643645" w14:textId="77777777" w:rsidR="00536C3B" w:rsidRDefault="00536C3B">
      <w:pPr>
        <w:pStyle w:val="11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512239881" w:history="1">
        <w:r w:rsidRPr="00EB41B5">
          <w:rPr>
            <w:rStyle w:val="a4"/>
            <w:rFonts w:hint="eastAsia"/>
            <w:noProof/>
          </w:rPr>
          <w:t>五、实验过程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_Toc512239881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182D4E7" w14:textId="77777777" w:rsidR="00536C3B" w:rsidRDefault="00536C3B">
      <w:pPr>
        <w:pStyle w:val="21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512239882" w:history="1">
        <w:r w:rsidRPr="00EB41B5">
          <w:rPr>
            <w:rStyle w:val="a4"/>
            <w:noProof/>
          </w:rPr>
          <w:t xml:space="preserve">1. </w:t>
        </w:r>
        <w:r w:rsidRPr="00EB41B5">
          <w:rPr>
            <w:rStyle w:val="a4"/>
            <w:rFonts w:hint="eastAsia"/>
            <w:noProof/>
          </w:rPr>
          <w:t>基础实验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_Toc512239882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32E619C" w14:textId="77777777" w:rsidR="00536C3B" w:rsidRDefault="00536C3B">
      <w:pPr>
        <w:pStyle w:val="31"/>
        <w:tabs>
          <w:tab w:val="right" w:leader="dot" w:pos="8477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12239883" w:history="1">
        <w:r w:rsidRPr="00EB41B5">
          <w:rPr>
            <w:rStyle w:val="a4"/>
            <w:noProof/>
          </w:rPr>
          <w:t xml:space="preserve">1.1 </w:t>
        </w:r>
        <w:r w:rsidRPr="00EB41B5">
          <w:rPr>
            <w:rStyle w:val="a4"/>
            <w:rFonts w:hint="eastAsia"/>
            <w:noProof/>
          </w:rPr>
          <w:t>搭建</w:t>
        </w:r>
        <w:r w:rsidRPr="00EB41B5">
          <w:rPr>
            <w:rStyle w:val="a4"/>
            <w:noProof/>
          </w:rPr>
          <w:t>Minio</w:t>
        </w:r>
        <w:r w:rsidRPr="00EB41B5">
          <w:rPr>
            <w:rStyle w:val="a4"/>
            <w:rFonts w:hint="eastAsia"/>
            <w:noProof/>
          </w:rPr>
          <w:t>服务器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_Toc512239883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5636049" w14:textId="77777777" w:rsidR="00536C3B" w:rsidRDefault="00536C3B">
      <w:pPr>
        <w:pStyle w:val="31"/>
        <w:tabs>
          <w:tab w:val="right" w:leader="dot" w:pos="8477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12239884" w:history="1">
        <w:r w:rsidRPr="00EB41B5">
          <w:rPr>
            <w:rStyle w:val="a4"/>
            <w:noProof/>
          </w:rPr>
          <w:t xml:space="preserve">1.2 </w:t>
        </w:r>
        <w:r w:rsidRPr="00EB41B5">
          <w:rPr>
            <w:rStyle w:val="a4"/>
            <w:rFonts w:hint="eastAsia"/>
            <w:noProof/>
          </w:rPr>
          <w:t>验证服务器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_Toc512239884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071965A" w14:textId="77777777" w:rsidR="00536C3B" w:rsidRDefault="00536C3B">
      <w:pPr>
        <w:pStyle w:val="31"/>
        <w:tabs>
          <w:tab w:val="right" w:leader="dot" w:pos="8477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12239885" w:history="1">
        <w:r w:rsidRPr="00EB41B5">
          <w:rPr>
            <w:rStyle w:val="a4"/>
            <w:noProof/>
          </w:rPr>
          <w:t xml:space="preserve">1.3 </w:t>
        </w:r>
        <w:r w:rsidRPr="00EB41B5">
          <w:rPr>
            <w:rStyle w:val="a4"/>
            <w:rFonts w:hint="eastAsia"/>
            <w:noProof/>
          </w:rPr>
          <w:t>使用</w:t>
        </w:r>
        <w:r w:rsidRPr="00EB41B5">
          <w:rPr>
            <w:rStyle w:val="a4"/>
            <w:noProof/>
          </w:rPr>
          <w:t>minio client</w:t>
        </w:r>
        <w:r w:rsidRPr="00EB41B5">
          <w:rPr>
            <w:rStyle w:val="a4"/>
            <w:rFonts w:hint="eastAsia"/>
            <w:noProof/>
          </w:rPr>
          <w:t>客户端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_Toc512239885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0A1F6A0" w14:textId="77777777" w:rsidR="00536C3B" w:rsidRDefault="00536C3B">
      <w:pPr>
        <w:pStyle w:val="31"/>
        <w:tabs>
          <w:tab w:val="right" w:leader="dot" w:pos="8477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12239886" w:history="1">
        <w:r w:rsidRPr="00EB41B5">
          <w:rPr>
            <w:rStyle w:val="a4"/>
            <w:noProof/>
          </w:rPr>
          <w:t>1.4 COSBench</w:t>
        </w:r>
        <w:r w:rsidRPr="00EB41B5">
          <w:rPr>
            <w:rStyle w:val="a4"/>
            <w:rFonts w:hint="eastAsia"/>
            <w:noProof/>
          </w:rPr>
          <w:t>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_Toc512239886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07F42BF" w14:textId="77777777" w:rsidR="00536C3B" w:rsidRDefault="00536C3B">
      <w:pPr>
        <w:pStyle w:val="31"/>
        <w:tabs>
          <w:tab w:val="right" w:leader="dot" w:pos="8477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12239887" w:history="1">
        <w:r w:rsidRPr="00EB41B5">
          <w:rPr>
            <w:rStyle w:val="a4"/>
            <w:noProof/>
          </w:rPr>
          <w:t>1.5 COSBench</w:t>
        </w:r>
        <w:r w:rsidRPr="00EB41B5">
          <w:rPr>
            <w:rStyle w:val="a4"/>
            <w:rFonts w:hint="eastAsia"/>
            <w:noProof/>
          </w:rPr>
          <w:t>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_Toc512239887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D30856F" w14:textId="77777777" w:rsidR="00536C3B" w:rsidRDefault="00536C3B">
      <w:pPr>
        <w:pStyle w:val="21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512239888" w:history="1">
        <w:r w:rsidRPr="00EB41B5">
          <w:rPr>
            <w:rStyle w:val="a4"/>
            <w:noProof/>
          </w:rPr>
          <w:t xml:space="preserve">2. </w:t>
        </w:r>
        <w:r w:rsidRPr="00EB41B5">
          <w:rPr>
            <w:rStyle w:val="a4"/>
            <w:rFonts w:hint="eastAsia"/>
            <w:noProof/>
          </w:rPr>
          <w:t>中等难度实验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_Toc512239888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97BCA78" w14:textId="77777777" w:rsidR="00536C3B" w:rsidRDefault="00536C3B">
      <w:pPr>
        <w:pStyle w:val="31"/>
        <w:tabs>
          <w:tab w:val="right" w:leader="dot" w:pos="8477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12239889" w:history="1">
        <w:r w:rsidRPr="00EB41B5">
          <w:rPr>
            <w:rStyle w:val="a4"/>
            <w:noProof/>
          </w:rPr>
          <w:t>2.1</w:t>
        </w:r>
        <w:r w:rsidRPr="00EB41B5">
          <w:rPr>
            <w:rStyle w:val="a4"/>
            <w:rFonts w:hint="eastAsia"/>
            <w:noProof/>
          </w:rPr>
          <w:t>搭建</w:t>
        </w:r>
        <w:r w:rsidRPr="00EB41B5">
          <w:rPr>
            <w:rStyle w:val="a4"/>
            <w:rFonts w:ascii="Menlo" w:hAnsi="Menlo" w:cs="Menlo"/>
            <w:noProof/>
            <w:kern w:val="0"/>
          </w:rPr>
          <w:t>mock-s3</w:t>
        </w:r>
        <w:r w:rsidRPr="00EB41B5">
          <w:rPr>
            <w:rStyle w:val="a4"/>
            <w:rFonts w:hint="eastAsia"/>
            <w:noProof/>
          </w:rPr>
          <w:t>服务器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_Toc512239889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D131A97" w14:textId="77777777" w:rsidR="00536C3B" w:rsidRDefault="00536C3B">
      <w:pPr>
        <w:pStyle w:val="31"/>
        <w:tabs>
          <w:tab w:val="right" w:leader="dot" w:pos="8477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12239890" w:history="1">
        <w:r w:rsidRPr="00EB41B5">
          <w:rPr>
            <w:rStyle w:val="a4"/>
            <w:noProof/>
          </w:rPr>
          <w:t>2.2</w:t>
        </w:r>
        <w:r w:rsidRPr="00EB41B5">
          <w:rPr>
            <w:rStyle w:val="a4"/>
            <w:rFonts w:hint="eastAsia"/>
            <w:noProof/>
          </w:rPr>
          <w:t>验证服务器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_Toc512239890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0EFC0CA" w14:textId="77777777" w:rsidR="00536C3B" w:rsidRDefault="00536C3B">
      <w:pPr>
        <w:pStyle w:val="31"/>
        <w:tabs>
          <w:tab w:val="right" w:leader="dot" w:pos="8477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12239891" w:history="1">
        <w:r w:rsidRPr="00EB41B5">
          <w:rPr>
            <w:rStyle w:val="a4"/>
            <w:noProof/>
          </w:rPr>
          <w:t>2.3</w:t>
        </w:r>
        <w:r w:rsidRPr="00EB41B5">
          <w:rPr>
            <w:rStyle w:val="a4"/>
            <w:rFonts w:hint="eastAsia"/>
            <w:noProof/>
          </w:rPr>
          <w:t>使用</w:t>
        </w:r>
        <w:r w:rsidRPr="00EB41B5">
          <w:rPr>
            <w:rStyle w:val="a4"/>
            <w:noProof/>
          </w:rPr>
          <w:t>s3cmd</w:t>
        </w:r>
        <w:r w:rsidRPr="00EB41B5">
          <w:rPr>
            <w:rStyle w:val="a4"/>
            <w:rFonts w:hint="eastAsia"/>
            <w:noProof/>
          </w:rPr>
          <w:t>客户端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_Toc512239891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8C3C61E" w14:textId="77777777" w:rsidR="00536C3B" w:rsidRDefault="00536C3B">
      <w:pPr>
        <w:pStyle w:val="31"/>
        <w:tabs>
          <w:tab w:val="right" w:leader="dot" w:pos="8477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12239892" w:history="1">
        <w:r w:rsidRPr="00EB41B5">
          <w:rPr>
            <w:rStyle w:val="a4"/>
            <w:noProof/>
          </w:rPr>
          <w:t>2.4 COSBench</w:t>
        </w:r>
        <w:r w:rsidRPr="00EB41B5">
          <w:rPr>
            <w:rStyle w:val="a4"/>
            <w:rFonts w:hint="eastAsia"/>
            <w:noProof/>
          </w:rPr>
          <w:t>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_Toc512239892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9946AB5" w14:textId="77777777" w:rsidR="00536C3B" w:rsidRDefault="00536C3B">
      <w:pPr>
        <w:pStyle w:val="31"/>
        <w:tabs>
          <w:tab w:val="right" w:leader="dot" w:pos="8477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12239893" w:history="1">
        <w:r w:rsidRPr="00EB41B5">
          <w:rPr>
            <w:rStyle w:val="a4"/>
            <w:noProof/>
          </w:rPr>
          <w:t>2.5 Topic</w:t>
        </w:r>
        <w:r w:rsidRPr="00EB41B5">
          <w:rPr>
            <w:rStyle w:val="a4"/>
            <w:rFonts w:hint="eastAsia"/>
            <w:noProof/>
          </w:rPr>
          <w:t>选题研究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_Toc512239893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DCE5455" w14:textId="77777777" w:rsidR="00536C3B" w:rsidRDefault="00536C3B">
      <w:pPr>
        <w:pStyle w:val="11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512239894" w:history="1">
        <w:r w:rsidRPr="00EB41B5">
          <w:rPr>
            <w:rStyle w:val="a4"/>
            <w:rFonts w:hint="eastAsia"/>
            <w:noProof/>
          </w:rPr>
          <w:t>六、实验总结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_Toc512239894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F860BA9" w14:textId="77777777" w:rsidR="00536C3B" w:rsidRDefault="00536C3B">
      <w:pPr>
        <w:pStyle w:val="11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512239895" w:history="1">
        <w:r w:rsidRPr="00EB41B5">
          <w:rPr>
            <w:rStyle w:val="a4"/>
            <w:rFonts w:hint="eastAsia"/>
            <w:noProof/>
          </w:rPr>
          <w:t>参考文献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_Toc512239895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FFC23F9" w14:textId="77777777" w:rsidR="00B118D0" w:rsidRDefault="00B118D0">
      <w:pPr>
        <w:spacing w:beforeLines="50" w:before="156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fldChar w:fldCharType="end"/>
      </w:r>
    </w:p>
    <w:p w14:paraId="06FD0989" w14:textId="77777777" w:rsidR="00DD48C8" w:rsidRDefault="00DD48C8" w:rsidP="00DD48C8">
      <w:pPr>
        <w:pStyle w:val="1"/>
        <w:jc w:val="left"/>
        <w:sectPr w:rsidR="00DD48C8" w:rsidSect="00DD48C8">
          <w:pgSz w:w="11907" w:h="16840"/>
          <w:pgMar w:top="1440" w:right="1435" w:bottom="1440" w:left="1985" w:header="851" w:footer="992" w:gutter="0"/>
          <w:pgNumType w:fmt="lowerRoman" w:start="1"/>
          <w:cols w:space="720"/>
          <w:docGrid w:type="lines" w:linePitch="312"/>
        </w:sectPr>
      </w:pPr>
      <w:bookmarkStart w:id="0" w:name="_GoBack"/>
      <w:bookmarkEnd w:id="0"/>
    </w:p>
    <w:p w14:paraId="34638CD6" w14:textId="77777777" w:rsidR="00DD48C8" w:rsidRPr="00DD48C8" w:rsidRDefault="00DD48C8" w:rsidP="00DD48C8">
      <w:pPr>
        <w:pStyle w:val="1"/>
        <w:jc w:val="left"/>
      </w:pPr>
      <w:bookmarkStart w:id="1" w:name="_Toc512239877"/>
      <w:r w:rsidRPr="00DD48C8">
        <w:rPr>
          <w:rFonts w:hint="eastAsia"/>
        </w:rPr>
        <w:lastRenderedPageBreak/>
        <w:t>一、实验目的</w:t>
      </w:r>
      <w:bookmarkEnd w:id="1"/>
    </w:p>
    <w:p w14:paraId="6A1EACD4" w14:textId="77777777" w:rsidR="00DD48C8" w:rsidRDefault="00F706D1" w:rsidP="00DD48C8">
      <w:pPr>
        <w:rPr>
          <w:sz w:val="24"/>
        </w:rPr>
      </w:pPr>
      <w:r>
        <w:rPr>
          <w:rFonts w:hint="eastAsia"/>
          <w:sz w:val="24"/>
        </w:rPr>
        <w:t>1.</w:t>
      </w:r>
      <w:r>
        <w:rPr>
          <w:sz w:val="24"/>
        </w:rPr>
        <w:t xml:space="preserve"> </w:t>
      </w:r>
      <w:r>
        <w:rPr>
          <w:rFonts w:hint="eastAsia"/>
          <w:sz w:val="24"/>
        </w:rPr>
        <w:t>熟悉对象存储技术，代表性系统及其特性；</w:t>
      </w:r>
    </w:p>
    <w:p w14:paraId="35D93EF9" w14:textId="77777777" w:rsidR="00F706D1" w:rsidRDefault="00F706D1" w:rsidP="00DD48C8">
      <w:pPr>
        <w:rPr>
          <w:sz w:val="24"/>
        </w:rPr>
      </w:pPr>
      <w:r>
        <w:rPr>
          <w:sz w:val="24"/>
        </w:rPr>
        <w:t xml:space="preserve">2. </w:t>
      </w:r>
      <w:r>
        <w:rPr>
          <w:rFonts w:hint="eastAsia"/>
          <w:sz w:val="24"/>
        </w:rPr>
        <w:t>实践对象存储系统，部署实验环境，进行初步测试；</w:t>
      </w:r>
    </w:p>
    <w:p w14:paraId="6A5196E5" w14:textId="77777777" w:rsidR="00F706D1" w:rsidRDefault="00F706D1" w:rsidP="00DD48C8">
      <w:pPr>
        <w:rPr>
          <w:sz w:val="24"/>
        </w:rPr>
      </w:pPr>
      <w:r>
        <w:rPr>
          <w:sz w:val="24"/>
        </w:rPr>
        <w:t xml:space="preserve">3. </w:t>
      </w:r>
      <w:r w:rsidR="00A4341B">
        <w:rPr>
          <w:rFonts w:hint="eastAsia"/>
          <w:sz w:val="24"/>
        </w:rPr>
        <w:t>基于</w:t>
      </w:r>
      <w:r>
        <w:rPr>
          <w:rFonts w:hint="eastAsia"/>
          <w:sz w:val="24"/>
        </w:rPr>
        <w:t>对象存储</w:t>
      </w:r>
      <w:r w:rsidR="00A4341B">
        <w:rPr>
          <w:rFonts w:hint="eastAsia"/>
          <w:sz w:val="24"/>
        </w:rPr>
        <w:t>系统，架设实际应用，示范主要功能。</w:t>
      </w:r>
    </w:p>
    <w:p w14:paraId="5716B11F" w14:textId="77777777" w:rsidR="000A2391" w:rsidRDefault="000A2391" w:rsidP="00DD48C8">
      <w:pPr>
        <w:rPr>
          <w:sz w:val="24"/>
        </w:rPr>
      </w:pPr>
    </w:p>
    <w:p w14:paraId="1C95DB9D" w14:textId="77777777" w:rsidR="00DD48C8" w:rsidRDefault="00DD48C8" w:rsidP="00DD48C8">
      <w:pPr>
        <w:rPr>
          <w:sz w:val="24"/>
        </w:rPr>
      </w:pPr>
    </w:p>
    <w:p w14:paraId="3C16D859" w14:textId="77777777" w:rsidR="00DD48C8" w:rsidRPr="00DD48C8" w:rsidRDefault="00DD48C8" w:rsidP="00DD48C8">
      <w:pPr>
        <w:pStyle w:val="1"/>
        <w:jc w:val="left"/>
      </w:pPr>
      <w:bookmarkStart w:id="2" w:name="_Toc512239878"/>
      <w:r w:rsidRPr="00DD48C8">
        <w:rPr>
          <w:rFonts w:hint="eastAsia"/>
        </w:rPr>
        <w:t>二、实验背景</w:t>
      </w:r>
      <w:bookmarkEnd w:id="2"/>
    </w:p>
    <w:p w14:paraId="53769EA8" w14:textId="77777777" w:rsidR="00750609" w:rsidRPr="00750609" w:rsidRDefault="00750609" w:rsidP="00750609">
      <w:pPr>
        <w:rPr>
          <w:sz w:val="24"/>
        </w:rPr>
      </w:pPr>
      <w:r w:rsidRPr="00750609">
        <w:rPr>
          <w:rFonts w:hint="eastAsia"/>
          <w:sz w:val="24"/>
        </w:rPr>
        <w:t>物联网数据存储挑战：</w:t>
      </w:r>
    </w:p>
    <w:p w14:paraId="08B16216" w14:textId="77777777" w:rsidR="00750609" w:rsidRDefault="00750609" w:rsidP="00750609">
      <w:pPr>
        <w:numPr>
          <w:ilvl w:val="0"/>
          <w:numId w:val="11"/>
        </w:numPr>
        <w:rPr>
          <w:sz w:val="24"/>
        </w:rPr>
      </w:pPr>
      <w:r>
        <w:rPr>
          <w:rFonts w:hint="eastAsia"/>
          <w:sz w:val="24"/>
        </w:rPr>
        <w:t>庞大：随着物联网的发展，联网设备数量以几何级数增长，所需要处理和存储的数据量也越来越庞大。</w:t>
      </w:r>
    </w:p>
    <w:p w14:paraId="180C8B4F" w14:textId="77777777" w:rsidR="00CA4978" w:rsidRDefault="00750609" w:rsidP="00750609">
      <w:pPr>
        <w:numPr>
          <w:ilvl w:val="0"/>
          <w:numId w:val="11"/>
        </w:numPr>
        <w:rPr>
          <w:sz w:val="24"/>
        </w:rPr>
      </w:pPr>
      <w:r w:rsidRPr="00750609">
        <w:rPr>
          <w:rFonts w:hint="eastAsia"/>
          <w:sz w:val="24"/>
        </w:rPr>
        <w:t>复杂：</w:t>
      </w:r>
      <w:r>
        <w:rPr>
          <w:rFonts w:hint="eastAsia"/>
          <w:sz w:val="24"/>
        </w:rPr>
        <w:t>数据</w:t>
      </w:r>
      <w:r w:rsidRPr="00750609">
        <w:rPr>
          <w:rFonts w:hint="eastAsia"/>
          <w:sz w:val="24"/>
        </w:rPr>
        <w:t>内容结构</w:t>
      </w:r>
      <w:r>
        <w:rPr>
          <w:rFonts w:hint="eastAsia"/>
          <w:sz w:val="24"/>
        </w:rPr>
        <w:t>越来越</w:t>
      </w:r>
      <w:r w:rsidRPr="00750609">
        <w:rPr>
          <w:rFonts w:hint="eastAsia"/>
          <w:sz w:val="24"/>
        </w:rPr>
        <w:t>丰富</w:t>
      </w:r>
      <w:r>
        <w:rPr>
          <w:rFonts w:hint="eastAsia"/>
          <w:sz w:val="24"/>
        </w:rPr>
        <w:t>，越来越复杂。</w:t>
      </w:r>
    </w:p>
    <w:p w14:paraId="34491AB6" w14:textId="77777777" w:rsidR="000A2391" w:rsidRPr="00750609" w:rsidRDefault="000A2391" w:rsidP="000A2391">
      <w:pPr>
        <w:ind w:left="360"/>
        <w:rPr>
          <w:sz w:val="24"/>
        </w:rPr>
      </w:pPr>
    </w:p>
    <w:p w14:paraId="739276C1" w14:textId="77777777" w:rsidR="00DD48C8" w:rsidRPr="00366335" w:rsidRDefault="00DD48C8" w:rsidP="00366335">
      <w:pPr>
        <w:ind w:firstLineChars="200" w:firstLine="480"/>
        <w:rPr>
          <w:sz w:val="24"/>
        </w:rPr>
      </w:pPr>
    </w:p>
    <w:p w14:paraId="54E2C49F" w14:textId="77777777" w:rsidR="00DD48C8" w:rsidRPr="00DD48C8" w:rsidRDefault="00DD48C8" w:rsidP="00DD48C8">
      <w:pPr>
        <w:pStyle w:val="1"/>
        <w:jc w:val="left"/>
      </w:pPr>
      <w:bookmarkStart w:id="3" w:name="_Toc512239879"/>
      <w:r w:rsidRPr="00DD48C8">
        <w:rPr>
          <w:rFonts w:hint="eastAsia"/>
        </w:rPr>
        <w:t>三、实验环境</w:t>
      </w:r>
      <w:bookmarkEnd w:id="3"/>
    </w:p>
    <w:p w14:paraId="1A9DE101" w14:textId="77777777" w:rsidR="000A2391" w:rsidRDefault="000A2391" w:rsidP="00366335">
      <w:pPr>
        <w:ind w:firstLineChars="200" w:firstLine="480"/>
        <w:rPr>
          <w:b/>
          <w:i/>
          <w:sz w:val="24"/>
        </w:rPr>
      </w:pPr>
      <w:r>
        <w:rPr>
          <w:rFonts w:hint="eastAsia"/>
          <w:b/>
          <w:i/>
          <w:sz w:val="24"/>
        </w:rPr>
        <w:t>1.</w:t>
      </w:r>
      <w:r w:rsidRPr="000A2391">
        <w:rPr>
          <w:rFonts w:hint="eastAsia"/>
          <w:b/>
          <w:i/>
          <w:sz w:val="24"/>
        </w:rPr>
        <w:t>硬件</w:t>
      </w:r>
    </w:p>
    <w:p w14:paraId="35CDA3A7" w14:textId="77777777" w:rsidR="000A2391" w:rsidRDefault="000A2391" w:rsidP="0036633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实验所使用的硬件如下图</w:t>
      </w:r>
      <w:r>
        <w:rPr>
          <w:rFonts w:hint="eastAsia"/>
          <w:sz w:val="24"/>
        </w:rPr>
        <w:t>3.1</w:t>
      </w:r>
      <w:r>
        <w:rPr>
          <w:rFonts w:hint="eastAsia"/>
          <w:sz w:val="24"/>
        </w:rPr>
        <w:t>所示</w:t>
      </w:r>
      <w:r>
        <w:rPr>
          <w:rFonts w:hint="eastAsia"/>
          <w:sz w:val="24"/>
        </w:rPr>
        <w:t>.</w:t>
      </w:r>
    </w:p>
    <w:p w14:paraId="2D0C11AA" w14:textId="77777777" w:rsidR="000A2391" w:rsidRDefault="000A2391" w:rsidP="000A2391">
      <w:pPr>
        <w:ind w:firstLineChars="200" w:firstLine="480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5BDA52CF" wp14:editId="61A7C236">
            <wp:extent cx="5389245" cy="345122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8-04-16 上午11.23.1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24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71FC" w14:textId="77777777" w:rsidR="000A2391" w:rsidRPr="000A2391" w:rsidRDefault="000A2391" w:rsidP="000A2391">
      <w:pPr>
        <w:ind w:firstLineChars="200" w:firstLine="420"/>
        <w:jc w:val="center"/>
        <w:rPr>
          <w:szCs w:val="21"/>
        </w:rPr>
      </w:pPr>
      <w:r w:rsidRPr="000A2391">
        <w:rPr>
          <w:rFonts w:hint="eastAsia"/>
          <w:szCs w:val="21"/>
        </w:rPr>
        <w:t>图</w:t>
      </w:r>
      <w:r w:rsidRPr="000A2391">
        <w:rPr>
          <w:rFonts w:hint="eastAsia"/>
          <w:szCs w:val="21"/>
        </w:rPr>
        <w:t xml:space="preserve">3.1 </w:t>
      </w:r>
      <w:r w:rsidRPr="000A2391">
        <w:rPr>
          <w:rFonts w:hint="eastAsia"/>
          <w:szCs w:val="21"/>
        </w:rPr>
        <w:t>硬件描述</w:t>
      </w:r>
    </w:p>
    <w:p w14:paraId="1C37B87A" w14:textId="77777777" w:rsidR="000A2391" w:rsidRDefault="000A2391" w:rsidP="00366335">
      <w:pPr>
        <w:ind w:firstLineChars="200" w:firstLine="480"/>
        <w:rPr>
          <w:sz w:val="24"/>
        </w:rPr>
      </w:pPr>
    </w:p>
    <w:p w14:paraId="20ACD153" w14:textId="77777777" w:rsidR="000A2391" w:rsidRPr="000A2391" w:rsidRDefault="000A2391" w:rsidP="000A2391">
      <w:pPr>
        <w:ind w:firstLineChars="200" w:firstLine="480"/>
        <w:rPr>
          <w:b/>
          <w:i/>
          <w:sz w:val="24"/>
        </w:rPr>
      </w:pPr>
      <w:r>
        <w:rPr>
          <w:b/>
          <w:i/>
          <w:sz w:val="24"/>
        </w:rPr>
        <w:t>2</w:t>
      </w:r>
      <w:r>
        <w:rPr>
          <w:rFonts w:hint="eastAsia"/>
          <w:b/>
          <w:i/>
          <w:sz w:val="24"/>
        </w:rPr>
        <w:t>.</w:t>
      </w:r>
      <w:r>
        <w:rPr>
          <w:rFonts w:hint="eastAsia"/>
          <w:b/>
          <w:i/>
          <w:sz w:val="24"/>
        </w:rPr>
        <w:t>软</w:t>
      </w:r>
      <w:r w:rsidRPr="000A2391">
        <w:rPr>
          <w:rFonts w:hint="eastAsia"/>
          <w:b/>
          <w:i/>
          <w:sz w:val="24"/>
        </w:rPr>
        <w:t>件</w:t>
      </w:r>
    </w:p>
    <w:p w14:paraId="20E72F0D" w14:textId="7BACAFB6" w:rsidR="000A2391" w:rsidRDefault="004B4CF9" w:rsidP="00E42708">
      <w:pPr>
        <w:ind w:left="420" w:firstLineChars="25" w:firstLine="60"/>
        <w:rPr>
          <w:sz w:val="24"/>
        </w:rPr>
      </w:pPr>
      <w:r>
        <w:rPr>
          <w:rFonts w:hint="eastAsia"/>
          <w:sz w:val="24"/>
        </w:rPr>
        <w:t>实验分为基础，中等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两</w:t>
      </w:r>
      <w:r w:rsidR="000A2391">
        <w:rPr>
          <w:rFonts w:hint="eastAsia"/>
          <w:sz w:val="24"/>
        </w:rPr>
        <w:t>个部分，以下表</w:t>
      </w:r>
      <w:r w:rsidR="000A2391">
        <w:rPr>
          <w:rFonts w:hint="eastAsia"/>
          <w:sz w:val="24"/>
        </w:rPr>
        <w:t>3.</w:t>
      </w:r>
      <w:r w:rsidR="000A2391">
        <w:rPr>
          <w:sz w:val="24"/>
        </w:rPr>
        <w:t>2</w:t>
      </w:r>
      <w:r w:rsidR="000A2391">
        <w:rPr>
          <w:rFonts w:hint="eastAsia"/>
          <w:sz w:val="24"/>
        </w:rPr>
        <w:t>来描述实验系统软件构成和组件关系。</w:t>
      </w:r>
    </w:p>
    <w:p w14:paraId="6004CDA7" w14:textId="77777777" w:rsidR="000A2391" w:rsidRDefault="000A2391" w:rsidP="000A2391">
      <w:pPr>
        <w:ind w:firstLineChars="200" w:firstLine="480"/>
        <w:rPr>
          <w:sz w:val="24"/>
        </w:rPr>
      </w:pPr>
    </w:p>
    <w:p w14:paraId="335267E5" w14:textId="77777777" w:rsidR="000A2391" w:rsidRDefault="000A2391" w:rsidP="00366335">
      <w:pPr>
        <w:ind w:firstLineChars="200" w:firstLine="480"/>
        <w:rPr>
          <w:sz w:val="24"/>
        </w:rPr>
      </w:pPr>
    </w:p>
    <w:p w14:paraId="7B688911" w14:textId="77777777" w:rsidR="000A2391" w:rsidRDefault="000A2391" w:rsidP="00366335">
      <w:pPr>
        <w:ind w:firstLineChars="200" w:firstLine="480"/>
        <w:rPr>
          <w:sz w:val="24"/>
        </w:rPr>
      </w:pPr>
    </w:p>
    <w:tbl>
      <w:tblPr>
        <w:tblStyle w:val="24"/>
        <w:tblW w:w="8595" w:type="dxa"/>
        <w:tblLook w:val="04A0" w:firstRow="1" w:lastRow="0" w:firstColumn="1" w:lastColumn="0" w:noHBand="0" w:noVBand="1"/>
      </w:tblPr>
      <w:tblGrid>
        <w:gridCol w:w="2865"/>
        <w:gridCol w:w="2865"/>
        <w:gridCol w:w="2865"/>
      </w:tblGrid>
      <w:tr w:rsidR="004B4CF9" w14:paraId="71443DB0" w14:textId="77777777" w:rsidTr="004B4C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5" w:type="dxa"/>
          </w:tcPr>
          <w:p w14:paraId="745F38F3" w14:textId="77777777" w:rsidR="004B4CF9" w:rsidRDefault="004B4CF9" w:rsidP="00366335">
            <w:pPr>
              <w:rPr>
                <w:sz w:val="24"/>
              </w:rPr>
            </w:pPr>
          </w:p>
        </w:tc>
        <w:tc>
          <w:tcPr>
            <w:tcW w:w="2865" w:type="dxa"/>
          </w:tcPr>
          <w:p w14:paraId="0418B226" w14:textId="77777777" w:rsidR="004B4CF9" w:rsidRDefault="004B4CF9" w:rsidP="003663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rFonts w:hint="eastAsia"/>
                <w:sz w:val="24"/>
              </w:rPr>
              <w:t>基础</w:t>
            </w:r>
          </w:p>
        </w:tc>
        <w:tc>
          <w:tcPr>
            <w:tcW w:w="2865" w:type="dxa"/>
          </w:tcPr>
          <w:p w14:paraId="427716A0" w14:textId="77777777" w:rsidR="004B4CF9" w:rsidRDefault="004B4CF9" w:rsidP="003663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rFonts w:hint="eastAsia"/>
                <w:sz w:val="24"/>
              </w:rPr>
              <w:t>中等</w:t>
            </w:r>
          </w:p>
        </w:tc>
      </w:tr>
      <w:tr w:rsidR="004B4CF9" w14:paraId="7D590058" w14:textId="77777777" w:rsidTr="004B4C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5" w:type="dxa"/>
          </w:tcPr>
          <w:p w14:paraId="61FF7BF3" w14:textId="77777777" w:rsidR="004B4CF9" w:rsidRDefault="004B4CF9" w:rsidP="00366335">
            <w:pPr>
              <w:rPr>
                <w:sz w:val="24"/>
              </w:rPr>
            </w:pPr>
            <w:r>
              <w:rPr>
                <w:sz w:val="24"/>
              </w:rPr>
              <w:t>Test</w:t>
            </w:r>
          </w:p>
        </w:tc>
        <w:tc>
          <w:tcPr>
            <w:tcW w:w="2865" w:type="dxa"/>
          </w:tcPr>
          <w:p w14:paraId="21431297" w14:textId="77777777" w:rsidR="004B4CF9" w:rsidRDefault="004B4CF9" w:rsidP="003663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rFonts w:hint="eastAsia"/>
                <w:sz w:val="24"/>
              </w:rPr>
              <w:t>Sample</w:t>
            </w:r>
          </w:p>
        </w:tc>
        <w:tc>
          <w:tcPr>
            <w:tcW w:w="2865" w:type="dxa"/>
          </w:tcPr>
          <w:p w14:paraId="252CE141" w14:textId="77777777" w:rsidR="004B4CF9" w:rsidRDefault="004B4CF9" w:rsidP="003663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Sample</w:t>
            </w:r>
          </w:p>
        </w:tc>
      </w:tr>
      <w:tr w:rsidR="004B4CF9" w14:paraId="79700D65" w14:textId="77777777" w:rsidTr="004B4CF9">
        <w:trPr>
          <w:trHeight w:val="2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5" w:type="dxa"/>
          </w:tcPr>
          <w:p w14:paraId="5A6F332B" w14:textId="77777777" w:rsidR="004B4CF9" w:rsidRDefault="004B4CF9" w:rsidP="00366335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Client</w:t>
            </w:r>
          </w:p>
        </w:tc>
        <w:tc>
          <w:tcPr>
            <w:tcW w:w="2865" w:type="dxa"/>
          </w:tcPr>
          <w:p w14:paraId="770AD48E" w14:textId="77777777" w:rsidR="004B4CF9" w:rsidRDefault="004B4CF9" w:rsidP="003663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proofErr w:type="spellStart"/>
            <w:r>
              <w:rPr>
                <w:rFonts w:hint="eastAsia"/>
                <w:sz w:val="24"/>
              </w:rPr>
              <w:t>M</w:t>
            </w:r>
            <w:r>
              <w:rPr>
                <w:sz w:val="24"/>
              </w:rPr>
              <w:t>inio</w:t>
            </w:r>
            <w:proofErr w:type="spellEnd"/>
            <w:r>
              <w:rPr>
                <w:sz w:val="24"/>
              </w:rPr>
              <w:t xml:space="preserve"> Client</w:t>
            </w:r>
          </w:p>
        </w:tc>
        <w:tc>
          <w:tcPr>
            <w:tcW w:w="2865" w:type="dxa"/>
          </w:tcPr>
          <w:p w14:paraId="758946EA" w14:textId="77777777" w:rsidR="004B4CF9" w:rsidRDefault="004B4CF9" w:rsidP="003663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S3cmd</w:t>
            </w:r>
          </w:p>
        </w:tc>
      </w:tr>
      <w:tr w:rsidR="004B4CF9" w14:paraId="51C436AB" w14:textId="77777777" w:rsidTr="004B4C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5" w:type="dxa"/>
          </w:tcPr>
          <w:p w14:paraId="5ABEDD04" w14:textId="77777777" w:rsidR="004B4CF9" w:rsidRDefault="004B4CF9" w:rsidP="00366335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Server</w:t>
            </w:r>
          </w:p>
        </w:tc>
        <w:tc>
          <w:tcPr>
            <w:tcW w:w="2865" w:type="dxa"/>
          </w:tcPr>
          <w:p w14:paraId="6731D012" w14:textId="77777777" w:rsidR="004B4CF9" w:rsidRDefault="004B4CF9" w:rsidP="003663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proofErr w:type="spellStart"/>
            <w:r>
              <w:rPr>
                <w:rFonts w:hint="eastAsia"/>
                <w:sz w:val="24"/>
              </w:rPr>
              <w:t>Minio</w:t>
            </w:r>
            <w:proofErr w:type="spellEnd"/>
          </w:p>
        </w:tc>
        <w:tc>
          <w:tcPr>
            <w:tcW w:w="2865" w:type="dxa"/>
          </w:tcPr>
          <w:p w14:paraId="7D0838C6" w14:textId="77777777" w:rsidR="004B4CF9" w:rsidRDefault="004B4CF9" w:rsidP="003663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Mock-s3</w:t>
            </w:r>
          </w:p>
        </w:tc>
      </w:tr>
    </w:tbl>
    <w:p w14:paraId="6F722E36" w14:textId="77777777" w:rsidR="000A2391" w:rsidRPr="000A2391" w:rsidRDefault="000A2391" w:rsidP="000A2391">
      <w:pPr>
        <w:ind w:firstLineChars="200" w:firstLine="420"/>
        <w:jc w:val="center"/>
        <w:rPr>
          <w:szCs w:val="21"/>
        </w:rPr>
      </w:pPr>
      <w:r w:rsidRPr="000A2391">
        <w:rPr>
          <w:rFonts w:hint="eastAsia"/>
          <w:szCs w:val="21"/>
        </w:rPr>
        <w:t>表</w:t>
      </w:r>
      <w:r w:rsidRPr="000A2391">
        <w:rPr>
          <w:rFonts w:hint="eastAsia"/>
          <w:szCs w:val="21"/>
        </w:rPr>
        <w:t xml:space="preserve">3.2 </w:t>
      </w:r>
      <w:r w:rsidRPr="000A2391">
        <w:rPr>
          <w:rFonts w:hint="eastAsia"/>
          <w:szCs w:val="21"/>
        </w:rPr>
        <w:t>软件组件部分</w:t>
      </w:r>
    </w:p>
    <w:p w14:paraId="0A63C3A2" w14:textId="77777777" w:rsidR="000A2391" w:rsidRDefault="000A2391" w:rsidP="00366335">
      <w:pPr>
        <w:ind w:firstLineChars="200" w:firstLine="480"/>
        <w:rPr>
          <w:sz w:val="24"/>
        </w:rPr>
      </w:pPr>
    </w:p>
    <w:p w14:paraId="3054D4A0" w14:textId="77777777" w:rsidR="000A2391" w:rsidRDefault="000A2391" w:rsidP="00366335">
      <w:pPr>
        <w:ind w:firstLineChars="200" w:firstLine="480"/>
        <w:rPr>
          <w:sz w:val="24"/>
        </w:rPr>
      </w:pPr>
    </w:p>
    <w:p w14:paraId="416DCF7F" w14:textId="77777777" w:rsidR="00DD48C8" w:rsidRDefault="00DD48C8" w:rsidP="00366335">
      <w:pPr>
        <w:ind w:firstLineChars="200" w:firstLine="480"/>
        <w:rPr>
          <w:sz w:val="24"/>
        </w:rPr>
      </w:pPr>
    </w:p>
    <w:p w14:paraId="2CBE1F05" w14:textId="77777777" w:rsidR="00DD48C8" w:rsidRPr="00DD48C8" w:rsidRDefault="00DD48C8" w:rsidP="00DD48C8">
      <w:pPr>
        <w:pStyle w:val="1"/>
        <w:jc w:val="left"/>
      </w:pPr>
      <w:bookmarkStart w:id="4" w:name="_Toc512239880"/>
      <w:r w:rsidRPr="00DD48C8">
        <w:rPr>
          <w:rFonts w:hint="eastAsia"/>
        </w:rPr>
        <w:t>四、实验内容</w:t>
      </w:r>
      <w:bookmarkEnd w:id="4"/>
    </w:p>
    <w:p w14:paraId="14B8BB2A" w14:textId="77777777" w:rsidR="00366335" w:rsidRDefault="00E42708" w:rsidP="0036633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依照实验环境中给出的表</w:t>
      </w:r>
      <w:r>
        <w:rPr>
          <w:rFonts w:hint="eastAsia"/>
          <w:sz w:val="24"/>
        </w:rPr>
        <w:t>3.2</w:t>
      </w:r>
      <w:r>
        <w:rPr>
          <w:rFonts w:hint="eastAsia"/>
          <w:sz w:val="24"/>
        </w:rPr>
        <w:t>，针对不同难度的实验，搭建好服务器，开启客户端，使用测试程序进行测试，并且相应地对结果进行性能分析和课题研究。</w:t>
      </w:r>
    </w:p>
    <w:p w14:paraId="6D7BF980" w14:textId="77777777" w:rsidR="00DD48C8" w:rsidRDefault="00DD48C8" w:rsidP="00366335">
      <w:pPr>
        <w:ind w:firstLineChars="200" w:firstLine="480"/>
        <w:rPr>
          <w:sz w:val="24"/>
        </w:rPr>
      </w:pPr>
    </w:p>
    <w:p w14:paraId="481F95C2" w14:textId="77777777" w:rsidR="00DD48C8" w:rsidRPr="00DD48C8" w:rsidRDefault="00DD48C8" w:rsidP="00DD48C8">
      <w:pPr>
        <w:pStyle w:val="1"/>
        <w:jc w:val="left"/>
      </w:pPr>
      <w:bookmarkStart w:id="5" w:name="_Toc512239881"/>
      <w:r w:rsidRPr="00DD48C8">
        <w:rPr>
          <w:rFonts w:hint="eastAsia"/>
        </w:rPr>
        <w:t>五、实验</w:t>
      </w:r>
      <w:r w:rsidR="008A2988">
        <w:rPr>
          <w:rFonts w:hint="eastAsia"/>
        </w:rPr>
        <w:t>过程</w:t>
      </w:r>
      <w:bookmarkEnd w:id="5"/>
    </w:p>
    <w:p w14:paraId="7EC0FE2D" w14:textId="77777777" w:rsidR="00DD48C8" w:rsidRDefault="006C0BF5" w:rsidP="006C0BF5">
      <w:pPr>
        <w:pStyle w:val="2"/>
        <w:jc w:val="both"/>
      </w:pPr>
      <w:bookmarkStart w:id="6" w:name="_Toc512239882"/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基础实验</w:t>
      </w:r>
      <w:bookmarkEnd w:id="6"/>
    </w:p>
    <w:p w14:paraId="4CE40839" w14:textId="77777777" w:rsidR="006C0BF5" w:rsidRDefault="006C0BF5" w:rsidP="006C0BF5">
      <w:pPr>
        <w:pStyle w:val="3"/>
      </w:pPr>
      <w:bookmarkStart w:id="7" w:name="_Toc512239883"/>
      <w:r>
        <w:t xml:space="preserve">1.1 </w:t>
      </w:r>
      <w:r>
        <w:rPr>
          <w:rFonts w:hint="eastAsia"/>
        </w:rPr>
        <w:t>搭建</w:t>
      </w:r>
      <w:proofErr w:type="spellStart"/>
      <w:r>
        <w:t>Minio</w:t>
      </w:r>
      <w:proofErr w:type="spellEnd"/>
      <w:r>
        <w:rPr>
          <w:rFonts w:hint="eastAsia"/>
        </w:rPr>
        <w:t>服务器</w:t>
      </w:r>
      <w:bookmarkEnd w:id="7"/>
    </w:p>
    <w:p w14:paraId="631C408E" w14:textId="77777777" w:rsidR="006C0BF5" w:rsidRPr="006C0BF5" w:rsidRDefault="006C0BF5" w:rsidP="006C0BF5">
      <w:pPr>
        <w:rPr>
          <w:sz w:val="24"/>
        </w:rPr>
      </w:pPr>
      <w:r>
        <w:tab/>
      </w:r>
      <w:r w:rsidRPr="006C0BF5">
        <w:rPr>
          <w:rFonts w:hint="eastAsia"/>
          <w:sz w:val="24"/>
        </w:rPr>
        <w:t>下载、安装好</w:t>
      </w:r>
      <w:proofErr w:type="spellStart"/>
      <w:r w:rsidRPr="006C0BF5">
        <w:rPr>
          <w:rFonts w:hint="eastAsia"/>
          <w:sz w:val="24"/>
        </w:rPr>
        <w:t>Minio</w:t>
      </w:r>
      <w:proofErr w:type="spellEnd"/>
      <w:r w:rsidRPr="006C0BF5">
        <w:rPr>
          <w:rFonts w:hint="eastAsia"/>
          <w:sz w:val="24"/>
        </w:rPr>
        <w:t>后，直接用命令行打开服务器，如下图</w:t>
      </w:r>
      <w:r w:rsidRPr="006C0BF5">
        <w:rPr>
          <w:rFonts w:hint="eastAsia"/>
          <w:sz w:val="24"/>
        </w:rPr>
        <w:t>5.1</w:t>
      </w:r>
      <w:r w:rsidRPr="006C0BF5">
        <w:rPr>
          <w:rFonts w:hint="eastAsia"/>
          <w:sz w:val="24"/>
        </w:rPr>
        <w:t>所示。</w:t>
      </w:r>
    </w:p>
    <w:p w14:paraId="4DE57D39" w14:textId="77777777" w:rsidR="006C0BF5" w:rsidRDefault="006C0BF5" w:rsidP="006C0BF5">
      <w:pPr>
        <w:jc w:val="center"/>
      </w:pPr>
      <w:r>
        <w:rPr>
          <w:rFonts w:hint="eastAsia"/>
          <w:noProof/>
        </w:rPr>
        <w:drawing>
          <wp:inline distT="0" distB="0" distL="0" distR="0" wp14:anchorId="7BD28AD9" wp14:editId="5725A2FD">
            <wp:extent cx="4224043" cy="322066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8-04-16 上午10.48.4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540" cy="32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D449" w14:textId="77777777" w:rsidR="006C0BF5" w:rsidRDefault="006C0BF5" w:rsidP="006C0BF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5.1 </w:t>
      </w:r>
      <w:r>
        <w:rPr>
          <w:rFonts w:hint="eastAsia"/>
        </w:rPr>
        <w:t>搭建</w:t>
      </w:r>
      <w:proofErr w:type="spellStart"/>
      <w:r>
        <w:rPr>
          <w:rFonts w:hint="eastAsia"/>
        </w:rPr>
        <w:t>minio</w:t>
      </w:r>
      <w:proofErr w:type="spellEnd"/>
      <w:r>
        <w:rPr>
          <w:rFonts w:hint="eastAsia"/>
        </w:rPr>
        <w:t>服务器</w:t>
      </w:r>
    </w:p>
    <w:p w14:paraId="7939F9E4" w14:textId="77777777" w:rsidR="006C0BF5" w:rsidRDefault="006C0BF5" w:rsidP="006C0BF5">
      <w:pPr>
        <w:rPr>
          <w:sz w:val="24"/>
        </w:rPr>
      </w:pPr>
      <w:r>
        <w:rPr>
          <w:rFonts w:hint="eastAsia"/>
          <w:sz w:val="24"/>
        </w:rPr>
        <w:t>分析上述命令行结果：</w:t>
      </w:r>
    </w:p>
    <w:p w14:paraId="403485F5" w14:textId="77777777" w:rsidR="006C0BF5" w:rsidRDefault="006C0BF5" w:rsidP="006C0BF5">
      <w:pPr>
        <w:rPr>
          <w:sz w:val="24"/>
        </w:rPr>
      </w:pPr>
      <w:r w:rsidRPr="00A75A95">
        <w:rPr>
          <w:rFonts w:ascii="Menlo" w:hAnsi="Menlo" w:cs="Menlo" w:hint="eastAsia"/>
          <w:color w:val="400BD9"/>
          <w:kern w:val="0"/>
          <w:sz w:val="22"/>
          <w:szCs w:val="22"/>
        </w:rPr>
        <w:t>D</w:t>
      </w:r>
      <w:r w:rsidRPr="00A75A95">
        <w:rPr>
          <w:rFonts w:ascii="Menlo" w:hAnsi="Menlo" w:cs="Menlo"/>
          <w:color w:val="400BD9"/>
          <w:kern w:val="0"/>
          <w:sz w:val="22"/>
          <w:szCs w:val="22"/>
        </w:rPr>
        <w:t>rive Capacity:</w:t>
      </w:r>
      <w:r>
        <w:rPr>
          <w:rFonts w:hint="eastAsia"/>
          <w:sz w:val="24"/>
        </w:rPr>
        <w:t>即存储容量，显示有</w:t>
      </w:r>
      <w:r>
        <w:rPr>
          <w:rFonts w:hint="eastAsia"/>
          <w:sz w:val="24"/>
        </w:rPr>
        <w:t>12g</w:t>
      </w:r>
      <w:r>
        <w:rPr>
          <w:rFonts w:hint="eastAsia"/>
          <w:sz w:val="24"/>
        </w:rPr>
        <w:t>空闲，总容量为</w:t>
      </w:r>
      <w:r>
        <w:rPr>
          <w:rFonts w:hint="eastAsia"/>
          <w:sz w:val="24"/>
        </w:rPr>
        <w:t>110g</w:t>
      </w:r>
    </w:p>
    <w:p w14:paraId="3A03D1A9" w14:textId="77777777" w:rsidR="006C0BF5" w:rsidRDefault="006C0BF5" w:rsidP="006C0BF5">
      <w:pPr>
        <w:rPr>
          <w:sz w:val="24"/>
        </w:rPr>
      </w:pPr>
      <w:r w:rsidRPr="00A75A95">
        <w:rPr>
          <w:rFonts w:ascii="Menlo" w:hAnsi="Menlo" w:cs="Menlo" w:hint="eastAsia"/>
          <w:color w:val="400BD9"/>
          <w:kern w:val="0"/>
          <w:sz w:val="22"/>
          <w:szCs w:val="22"/>
        </w:rPr>
        <w:t>Endpoint</w:t>
      </w:r>
      <w:r w:rsidRPr="00A75A95">
        <w:rPr>
          <w:rFonts w:ascii="Menlo" w:hAnsi="Menlo" w:cs="Menlo" w:hint="eastAsia"/>
          <w:color w:val="400BD9"/>
          <w:kern w:val="0"/>
          <w:sz w:val="22"/>
          <w:szCs w:val="22"/>
        </w:rPr>
        <w:t>：</w:t>
      </w:r>
      <w:r>
        <w:rPr>
          <w:rFonts w:hint="eastAsia"/>
          <w:sz w:val="24"/>
        </w:rPr>
        <w:t>即端点，指访问的位置，提供了一个本地访问位置和</w:t>
      </w:r>
      <w:r w:rsidR="00A75A95">
        <w:rPr>
          <w:rFonts w:hint="eastAsia"/>
          <w:sz w:val="24"/>
        </w:rPr>
        <w:t>远程访问位置。</w:t>
      </w:r>
    </w:p>
    <w:p w14:paraId="3F8F0913" w14:textId="77777777" w:rsidR="00A75A95" w:rsidRPr="00A75A95" w:rsidRDefault="00A75A95" w:rsidP="006C0BF5">
      <w:pPr>
        <w:rPr>
          <w:sz w:val="24"/>
        </w:rPr>
      </w:pPr>
      <w:proofErr w:type="spellStart"/>
      <w:r w:rsidRPr="00A75A95">
        <w:rPr>
          <w:rFonts w:ascii="Menlo" w:hAnsi="Menlo" w:cs="Menlo"/>
          <w:color w:val="400BD9"/>
          <w:kern w:val="0"/>
          <w:sz w:val="22"/>
          <w:szCs w:val="22"/>
        </w:rPr>
        <w:t>AccessKey</w:t>
      </w:r>
      <w:proofErr w:type="spellEnd"/>
      <w:r w:rsidRPr="00A75A95">
        <w:rPr>
          <w:rFonts w:ascii="Menlo" w:hAnsi="Menlo" w:cs="Menlo"/>
          <w:color w:val="400BD9"/>
          <w:kern w:val="0"/>
          <w:sz w:val="22"/>
          <w:szCs w:val="22"/>
        </w:rPr>
        <w:t>:</w:t>
      </w:r>
      <w:r>
        <w:rPr>
          <w:rFonts w:ascii="Menlo" w:hAnsi="Menlo" w:cs="Menlo" w:hint="eastAsia"/>
          <w:color w:val="400BD9"/>
          <w:kern w:val="0"/>
          <w:sz w:val="22"/>
          <w:szCs w:val="22"/>
        </w:rPr>
        <w:t xml:space="preserve"> </w:t>
      </w:r>
      <w:r w:rsidRPr="00A75A95">
        <w:rPr>
          <w:rFonts w:hint="eastAsia"/>
          <w:sz w:val="24"/>
        </w:rPr>
        <w:t>即存储关键字，指的是登陆用户名</w:t>
      </w:r>
    </w:p>
    <w:p w14:paraId="6D5BFF15" w14:textId="77777777" w:rsidR="00A75A95" w:rsidRPr="00A75A95" w:rsidRDefault="00A75A95" w:rsidP="006C0BF5">
      <w:pPr>
        <w:rPr>
          <w:sz w:val="24"/>
        </w:rPr>
      </w:pPr>
      <w:proofErr w:type="spellStart"/>
      <w:r w:rsidRPr="00A75A95">
        <w:rPr>
          <w:rFonts w:ascii="Menlo" w:hAnsi="Menlo" w:cs="Menlo"/>
          <w:color w:val="400BD9"/>
          <w:kern w:val="0"/>
          <w:sz w:val="22"/>
          <w:szCs w:val="22"/>
        </w:rPr>
        <w:t>SecretKey</w:t>
      </w:r>
      <w:proofErr w:type="spellEnd"/>
      <w:r w:rsidRPr="00A75A95">
        <w:rPr>
          <w:rFonts w:ascii="Menlo" w:hAnsi="Menlo" w:cs="Menlo"/>
          <w:color w:val="400BD9"/>
          <w:kern w:val="0"/>
          <w:sz w:val="22"/>
          <w:szCs w:val="22"/>
        </w:rPr>
        <w:t>:</w:t>
      </w:r>
      <w:r>
        <w:rPr>
          <w:rFonts w:ascii="Menlo" w:hAnsi="Menlo" w:cs="Menlo"/>
          <w:color w:val="400BD9"/>
          <w:kern w:val="0"/>
          <w:sz w:val="22"/>
          <w:szCs w:val="22"/>
        </w:rPr>
        <w:t xml:space="preserve"> </w:t>
      </w:r>
      <w:r w:rsidRPr="00A75A95">
        <w:rPr>
          <w:rFonts w:hint="eastAsia"/>
          <w:sz w:val="24"/>
        </w:rPr>
        <w:t>即密码</w:t>
      </w:r>
    </w:p>
    <w:p w14:paraId="7D55B905" w14:textId="77777777" w:rsidR="00A75A95" w:rsidRPr="00A75A95" w:rsidRDefault="00A75A95" w:rsidP="006C0BF5">
      <w:pPr>
        <w:rPr>
          <w:rFonts w:ascii="Menlo" w:hAnsi="Menlo" w:cs="Menlo"/>
          <w:color w:val="400BD9"/>
          <w:kern w:val="0"/>
          <w:sz w:val="22"/>
          <w:szCs w:val="22"/>
        </w:rPr>
      </w:pPr>
      <w:r w:rsidRPr="00A75A95">
        <w:rPr>
          <w:rFonts w:ascii="Menlo" w:hAnsi="Menlo" w:cs="Menlo"/>
          <w:color w:val="400BD9"/>
          <w:kern w:val="0"/>
          <w:sz w:val="22"/>
          <w:szCs w:val="22"/>
        </w:rPr>
        <w:t>Browser Access</w:t>
      </w:r>
      <w:r>
        <w:rPr>
          <w:rFonts w:ascii="Menlo" w:hAnsi="Menlo" w:cs="Menlo"/>
          <w:color w:val="400BD9"/>
          <w:kern w:val="0"/>
          <w:sz w:val="22"/>
          <w:szCs w:val="22"/>
        </w:rPr>
        <w:t xml:space="preserve">: </w:t>
      </w:r>
      <w:r w:rsidRPr="00A75A95">
        <w:rPr>
          <w:rFonts w:hint="eastAsia"/>
          <w:sz w:val="24"/>
        </w:rPr>
        <w:t>浏览器访问位置</w:t>
      </w:r>
    </w:p>
    <w:p w14:paraId="5CA7E056" w14:textId="77777777" w:rsidR="00A75A95" w:rsidRPr="00A75A95" w:rsidRDefault="00A75A95" w:rsidP="006C0BF5">
      <w:pPr>
        <w:rPr>
          <w:sz w:val="24"/>
        </w:rPr>
      </w:pPr>
      <w:r>
        <w:rPr>
          <w:rFonts w:ascii="Menlo" w:hAnsi="Menlo" w:cs="Menlo"/>
          <w:color w:val="400BD9"/>
          <w:kern w:val="0"/>
          <w:sz w:val="22"/>
          <w:szCs w:val="22"/>
        </w:rPr>
        <w:t xml:space="preserve">Command-line Access: </w:t>
      </w:r>
      <w:r w:rsidRPr="00A75A95">
        <w:rPr>
          <w:rFonts w:hint="eastAsia"/>
          <w:sz w:val="24"/>
        </w:rPr>
        <w:t>命令行访问位置</w:t>
      </w:r>
    </w:p>
    <w:p w14:paraId="2F563642" w14:textId="77777777" w:rsidR="00A75A95" w:rsidRDefault="00A75A95" w:rsidP="006C0BF5">
      <w:pPr>
        <w:rPr>
          <w:sz w:val="24"/>
        </w:rPr>
      </w:pPr>
      <w:r>
        <w:rPr>
          <w:rFonts w:ascii="Menlo" w:hAnsi="Menlo" w:cs="Menlo"/>
          <w:color w:val="400BD9"/>
          <w:kern w:val="0"/>
          <w:sz w:val="22"/>
          <w:szCs w:val="22"/>
        </w:rPr>
        <w:lastRenderedPageBreak/>
        <w:t xml:space="preserve">Object API (Amazon S3 compatible): </w:t>
      </w:r>
      <w:r w:rsidRPr="00A75A95">
        <w:rPr>
          <w:rFonts w:hint="eastAsia"/>
          <w:sz w:val="24"/>
        </w:rPr>
        <w:t>和</w:t>
      </w:r>
      <w:r w:rsidRPr="00A75A95">
        <w:rPr>
          <w:rFonts w:hint="eastAsia"/>
          <w:sz w:val="24"/>
        </w:rPr>
        <w:t>amazon</w:t>
      </w:r>
      <w:r w:rsidRPr="00A75A95">
        <w:rPr>
          <w:sz w:val="24"/>
        </w:rPr>
        <w:t xml:space="preserve"> </w:t>
      </w:r>
      <w:r w:rsidRPr="00A75A95">
        <w:rPr>
          <w:rFonts w:hint="eastAsia"/>
          <w:sz w:val="24"/>
        </w:rPr>
        <w:t>s</w:t>
      </w:r>
      <w:r w:rsidRPr="00A75A95">
        <w:rPr>
          <w:sz w:val="24"/>
        </w:rPr>
        <w:t>3</w:t>
      </w:r>
      <w:r w:rsidRPr="00A75A95">
        <w:rPr>
          <w:rFonts w:hint="eastAsia"/>
          <w:sz w:val="24"/>
        </w:rPr>
        <w:t>兼容的对象</w:t>
      </w:r>
      <w:proofErr w:type="spellStart"/>
      <w:r w:rsidRPr="00A75A95">
        <w:rPr>
          <w:rFonts w:hint="eastAsia"/>
          <w:sz w:val="24"/>
        </w:rPr>
        <w:t>api</w:t>
      </w:r>
      <w:proofErr w:type="spellEnd"/>
      <w:r w:rsidRPr="00A75A95">
        <w:rPr>
          <w:rFonts w:hint="eastAsia"/>
          <w:sz w:val="24"/>
        </w:rPr>
        <w:t>接口</w:t>
      </w:r>
    </w:p>
    <w:p w14:paraId="196C54DA" w14:textId="77777777" w:rsidR="00A75A95" w:rsidRDefault="00A75A95" w:rsidP="006C0BF5">
      <w:pPr>
        <w:rPr>
          <w:sz w:val="24"/>
        </w:rPr>
      </w:pPr>
    </w:p>
    <w:p w14:paraId="6BFFDE9F" w14:textId="77777777" w:rsidR="00A75A95" w:rsidRDefault="00A75A95" w:rsidP="00A75A95">
      <w:pPr>
        <w:pStyle w:val="3"/>
      </w:pPr>
      <w:bookmarkStart w:id="8" w:name="_Toc512239884"/>
      <w:r>
        <w:t xml:space="preserve">1.2 </w:t>
      </w:r>
      <w:r>
        <w:rPr>
          <w:rFonts w:hint="eastAsia"/>
        </w:rPr>
        <w:t>验证服务器</w:t>
      </w:r>
      <w:bookmarkEnd w:id="8"/>
    </w:p>
    <w:p w14:paraId="520C7924" w14:textId="77777777" w:rsidR="00A75A95" w:rsidRDefault="00A75A95" w:rsidP="00A75A95">
      <w:r>
        <w:tab/>
      </w:r>
      <w:r>
        <w:rPr>
          <w:rFonts w:hint="eastAsia"/>
        </w:rPr>
        <w:t>为了验证服务器是否搭建成功，我们可以用浏览器来验证，如下图</w:t>
      </w:r>
      <w:r>
        <w:rPr>
          <w:rFonts w:hint="eastAsia"/>
        </w:rPr>
        <w:t>5.2</w:t>
      </w:r>
      <w:r>
        <w:rPr>
          <w:rFonts w:hint="eastAsia"/>
        </w:rPr>
        <w:t>，直接访问</w:t>
      </w:r>
      <w:r>
        <w:rPr>
          <w:rFonts w:hint="eastAsia"/>
        </w:rPr>
        <w:t>127.0.0.1:9000</w:t>
      </w:r>
      <w:r w:rsidR="001B13CA">
        <w:t>.</w:t>
      </w:r>
    </w:p>
    <w:p w14:paraId="43902BD3" w14:textId="77777777" w:rsidR="001B13CA" w:rsidRDefault="001B13CA" w:rsidP="001B13CA">
      <w:pPr>
        <w:jc w:val="center"/>
      </w:pPr>
      <w:r>
        <w:rPr>
          <w:rFonts w:hint="eastAsia"/>
          <w:noProof/>
        </w:rPr>
        <w:drawing>
          <wp:inline distT="0" distB="0" distL="0" distR="0" wp14:anchorId="59EA9D00" wp14:editId="1895E1B8">
            <wp:extent cx="5389245" cy="39700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18-04-16 上午10.50.0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245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1E03" w14:textId="77777777" w:rsidR="001B13CA" w:rsidRDefault="001B13CA" w:rsidP="001B13C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5.2 </w:t>
      </w:r>
      <w:r>
        <w:rPr>
          <w:rFonts w:hint="eastAsia"/>
        </w:rPr>
        <w:t>验证</w:t>
      </w:r>
      <w:proofErr w:type="spellStart"/>
      <w:r>
        <w:rPr>
          <w:rFonts w:hint="eastAsia"/>
        </w:rPr>
        <w:t>minio</w:t>
      </w:r>
      <w:proofErr w:type="spellEnd"/>
      <w:r>
        <w:rPr>
          <w:rFonts w:hint="eastAsia"/>
        </w:rPr>
        <w:t>服务器</w:t>
      </w:r>
    </w:p>
    <w:p w14:paraId="26022332" w14:textId="77777777" w:rsidR="001B13CA" w:rsidRPr="00A75A95" w:rsidRDefault="001B13CA" w:rsidP="001B13CA"/>
    <w:p w14:paraId="3B0D014B" w14:textId="77777777" w:rsidR="006C0BF5" w:rsidRDefault="00214144" w:rsidP="00214144">
      <w:pPr>
        <w:pStyle w:val="3"/>
      </w:pPr>
      <w:bookmarkStart w:id="9" w:name="_Toc512239885"/>
      <w:r>
        <w:rPr>
          <w:rFonts w:hint="eastAsia"/>
        </w:rPr>
        <w:t xml:space="preserve">1.3 </w:t>
      </w:r>
      <w:r>
        <w:rPr>
          <w:rFonts w:hint="eastAsia"/>
        </w:rPr>
        <w:t>使用</w:t>
      </w:r>
      <w:proofErr w:type="spellStart"/>
      <w:r w:rsidR="00891EE1">
        <w:rPr>
          <w:rFonts w:hint="eastAsia"/>
        </w:rPr>
        <w:t>minio</w:t>
      </w:r>
      <w:proofErr w:type="spellEnd"/>
      <w:r w:rsidR="00891EE1">
        <w:t xml:space="preserve"> </w:t>
      </w:r>
      <w:r w:rsidR="00891EE1">
        <w:rPr>
          <w:rFonts w:hint="eastAsia"/>
        </w:rPr>
        <w:t>client</w:t>
      </w:r>
      <w:r w:rsidR="00891EE1">
        <w:rPr>
          <w:rFonts w:hint="eastAsia"/>
        </w:rPr>
        <w:t>客户端</w:t>
      </w:r>
      <w:bookmarkEnd w:id="9"/>
    </w:p>
    <w:p w14:paraId="7CF762B3" w14:textId="77777777" w:rsidR="00891EE1" w:rsidRDefault="00891EE1" w:rsidP="00891EE1">
      <w:r>
        <w:rPr>
          <w:rFonts w:hint="eastAsia"/>
        </w:rPr>
        <w:t>命令行直接打开客户端，如下图</w:t>
      </w:r>
      <w:r>
        <w:rPr>
          <w:rFonts w:hint="eastAsia"/>
        </w:rPr>
        <w:t>5.3</w:t>
      </w:r>
      <w:r>
        <w:rPr>
          <w:rFonts w:hint="eastAsia"/>
        </w:rPr>
        <w:t>所示</w:t>
      </w:r>
      <w:r>
        <w:rPr>
          <w:rFonts w:hint="eastAsia"/>
        </w:rPr>
        <w:t>.</w:t>
      </w:r>
    </w:p>
    <w:p w14:paraId="39925FAB" w14:textId="77777777" w:rsidR="00891EE1" w:rsidRPr="00891EE1" w:rsidRDefault="00891EE1" w:rsidP="00891EE1">
      <w:r>
        <w:rPr>
          <w:rFonts w:hint="eastAsia"/>
        </w:rPr>
        <w:t>使用</w:t>
      </w:r>
      <w:r>
        <w:rPr>
          <w:rFonts w:hint="eastAsia"/>
        </w:rPr>
        <w:t>mc</w:t>
      </w:r>
      <w:r>
        <w:t xml:space="preserve"> </w:t>
      </w:r>
      <w:r>
        <w:rPr>
          <w:rFonts w:hint="eastAsia"/>
        </w:rPr>
        <w:t>version</w:t>
      </w:r>
      <w:r>
        <w:rPr>
          <w:rFonts w:hint="eastAsia"/>
        </w:rPr>
        <w:t>命令，可以查看</w:t>
      </w:r>
      <w:r>
        <w:rPr>
          <w:rFonts w:hint="eastAsia"/>
        </w:rPr>
        <w:t>mc</w:t>
      </w:r>
      <w:r>
        <w:rPr>
          <w:rFonts w:hint="eastAsia"/>
        </w:rPr>
        <w:t>的版本。</w:t>
      </w:r>
    </w:p>
    <w:p w14:paraId="3F6CF9AA" w14:textId="77777777" w:rsidR="00891EE1" w:rsidRDefault="00891EE1" w:rsidP="00891EE1">
      <w:pPr>
        <w:jc w:val="center"/>
      </w:pPr>
      <w:r>
        <w:rPr>
          <w:noProof/>
        </w:rPr>
        <w:lastRenderedPageBreak/>
        <w:drawing>
          <wp:inline distT="0" distB="0" distL="0" distR="0" wp14:anchorId="490105B8" wp14:editId="47452E53">
            <wp:extent cx="3528127" cy="247264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18-04-16 上午11.19.4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570" cy="24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C0BB" w14:textId="77777777" w:rsidR="00891EE1" w:rsidRDefault="00891EE1" w:rsidP="00891EE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5.3 mc</w:t>
      </w:r>
      <w:r>
        <w:rPr>
          <w:rFonts w:hint="eastAsia"/>
        </w:rPr>
        <w:t>版本</w:t>
      </w:r>
    </w:p>
    <w:p w14:paraId="2E9894D6" w14:textId="77777777" w:rsidR="00891EE1" w:rsidRDefault="00891EE1" w:rsidP="00891EE1">
      <w:r>
        <w:rPr>
          <w:rFonts w:hint="eastAsia"/>
        </w:rPr>
        <w:t>使用</w:t>
      </w:r>
      <w:r>
        <w:rPr>
          <w:rFonts w:hint="eastAsia"/>
        </w:rPr>
        <w:t>mc</w:t>
      </w:r>
      <w:r>
        <w:t xml:space="preserve"> 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>可以查看搭建的服务器上的文件</w:t>
      </w:r>
      <w:r w:rsidR="005C2C6E">
        <w:rPr>
          <w:rFonts w:hint="eastAsia"/>
        </w:rPr>
        <w:t>信息，如下图</w:t>
      </w:r>
      <w:r w:rsidR="005C2C6E">
        <w:rPr>
          <w:rFonts w:hint="eastAsia"/>
        </w:rPr>
        <w:t>5.4</w:t>
      </w:r>
      <w:r w:rsidR="005C2C6E">
        <w:rPr>
          <w:rFonts w:hint="eastAsia"/>
        </w:rPr>
        <w:t>所示。</w:t>
      </w:r>
    </w:p>
    <w:p w14:paraId="2E92937C" w14:textId="77777777" w:rsidR="00891EE1" w:rsidRDefault="00891EE1" w:rsidP="00891EE1">
      <w:pPr>
        <w:jc w:val="center"/>
      </w:pPr>
      <w:r>
        <w:rPr>
          <w:rFonts w:hint="eastAsia"/>
          <w:noProof/>
        </w:rPr>
        <w:drawing>
          <wp:inline distT="0" distB="0" distL="0" distR="0" wp14:anchorId="440EEEC2" wp14:editId="0BEA62B2">
            <wp:extent cx="3641349" cy="255199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屏幕快照 2018-04-16 上午11.20.0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877" cy="257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C94C" w14:textId="77777777" w:rsidR="005C2C6E" w:rsidRDefault="005C2C6E" w:rsidP="00891EE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5.4 mc</w:t>
      </w:r>
      <w:r>
        <w:t xml:space="preserve"> 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>命令</w:t>
      </w:r>
    </w:p>
    <w:p w14:paraId="12A74CDE" w14:textId="77777777" w:rsidR="005C2C6E" w:rsidRDefault="005C2C6E" w:rsidP="005C2C6E">
      <w:r>
        <w:rPr>
          <w:rFonts w:hint="eastAsia"/>
        </w:rPr>
        <w:t>使用</w:t>
      </w:r>
      <w:r>
        <w:rPr>
          <w:rFonts w:hint="eastAsia"/>
        </w:rPr>
        <w:t>mc</w:t>
      </w:r>
      <w:r>
        <w:t xml:space="preserve"> </w:t>
      </w:r>
      <w:r>
        <w:rPr>
          <w:rFonts w:hint="eastAsia"/>
        </w:rPr>
        <w:t>find</w:t>
      </w:r>
      <w:r>
        <w:rPr>
          <w:rFonts w:hint="eastAsia"/>
        </w:rPr>
        <w:t>命令可以查找服务器上的特定文件。</w:t>
      </w:r>
    </w:p>
    <w:p w14:paraId="373C9579" w14:textId="77777777" w:rsidR="005C2C6E" w:rsidRDefault="005C2C6E" w:rsidP="005C2C6E">
      <w:pPr>
        <w:jc w:val="center"/>
      </w:pPr>
      <w:r>
        <w:rPr>
          <w:rFonts w:hint="eastAsia"/>
          <w:noProof/>
        </w:rPr>
        <w:drawing>
          <wp:inline distT="0" distB="0" distL="0" distR="0" wp14:anchorId="39D8EE74" wp14:editId="52409CED">
            <wp:extent cx="3965097" cy="27788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快照 2018-04-16 上午11.20.2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838" cy="278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1EF8" w14:textId="77777777" w:rsidR="005C2C6E" w:rsidRDefault="005C2C6E" w:rsidP="005C2C6E">
      <w:pPr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5.5 mc</w:t>
      </w:r>
      <w:r>
        <w:t xml:space="preserve"> </w:t>
      </w:r>
      <w:r>
        <w:rPr>
          <w:rFonts w:hint="eastAsia"/>
        </w:rPr>
        <w:t>find</w:t>
      </w:r>
      <w:r>
        <w:rPr>
          <w:rFonts w:hint="eastAsia"/>
        </w:rPr>
        <w:t>命令</w:t>
      </w:r>
    </w:p>
    <w:p w14:paraId="5293EC08" w14:textId="77777777" w:rsidR="005C2C6E" w:rsidRDefault="005C2C6E" w:rsidP="005C2C6E">
      <w:pPr>
        <w:pStyle w:val="3"/>
      </w:pPr>
      <w:bookmarkStart w:id="10" w:name="_Toc512239886"/>
      <w:r>
        <w:rPr>
          <w:rFonts w:hint="eastAsia"/>
        </w:rPr>
        <w:t xml:space="preserve">1.4 </w:t>
      </w:r>
      <w:proofErr w:type="spellStart"/>
      <w:r>
        <w:rPr>
          <w:rFonts w:hint="eastAsia"/>
        </w:rPr>
        <w:t>COSBench</w:t>
      </w:r>
      <w:proofErr w:type="spellEnd"/>
      <w:r>
        <w:rPr>
          <w:rFonts w:hint="eastAsia"/>
        </w:rPr>
        <w:t>测试</w:t>
      </w:r>
      <w:bookmarkEnd w:id="10"/>
    </w:p>
    <w:p w14:paraId="0FD2C3E1" w14:textId="77777777" w:rsidR="005C2C6E" w:rsidRDefault="005C2C6E" w:rsidP="005C2C6E">
      <w:r>
        <w:rPr>
          <w:rFonts w:hint="eastAsia"/>
        </w:rPr>
        <w:t>首先命令行</w:t>
      </w:r>
      <w:r>
        <w:rPr>
          <w:rFonts w:hint="eastAsia"/>
        </w:rPr>
        <w:t>cd</w:t>
      </w:r>
      <w:r>
        <w:rPr>
          <w:rFonts w:hint="eastAsia"/>
        </w:rPr>
        <w:t>到目标目录，接着</w:t>
      </w:r>
      <w:r w:rsidR="00A96062">
        <w:rPr>
          <w:rFonts w:hint="eastAsia"/>
        </w:rPr>
        <w:t>命令行启动测试程序，如下图</w:t>
      </w:r>
      <w:r w:rsidR="00A96062">
        <w:rPr>
          <w:rFonts w:hint="eastAsia"/>
        </w:rPr>
        <w:t>5.6</w:t>
      </w:r>
      <w:r w:rsidR="00A96062">
        <w:rPr>
          <w:rFonts w:hint="eastAsia"/>
        </w:rPr>
        <w:t>所示。</w:t>
      </w:r>
    </w:p>
    <w:p w14:paraId="23B14177" w14:textId="77777777" w:rsidR="00A96062" w:rsidRDefault="00A96062" w:rsidP="00A96062">
      <w:pPr>
        <w:jc w:val="center"/>
      </w:pPr>
      <w:r>
        <w:rPr>
          <w:rFonts w:hint="eastAsia"/>
          <w:noProof/>
        </w:rPr>
        <w:drawing>
          <wp:inline distT="0" distB="0" distL="0" distR="0" wp14:anchorId="13D10033" wp14:editId="54015EAC">
            <wp:extent cx="5389245" cy="399859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屏幕快照 2018-04-16 上午10.49.4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245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4AF2" w14:textId="77777777" w:rsidR="00A96062" w:rsidRPr="00A96062" w:rsidRDefault="00A96062" w:rsidP="00A9606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5.6 </w:t>
      </w:r>
      <w:r>
        <w:rPr>
          <w:rFonts w:hint="eastAsia"/>
        </w:rPr>
        <w:t>启动测试程序</w:t>
      </w:r>
    </w:p>
    <w:p w14:paraId="652D0226" w14:textId="77777777" w:rsidR="005C2C6E" w:rsidRDefault="00A96062" w:rsidP="005C2C6E">
      <w:r>
        <w:rPr>
          <w:rFonts w:hint="eastAsia"/>
        </w:rPr>
        <w:t>接着打开浏览器，</w:t>
      </w:r>
      <w:r w:rsidR="00B00173">
        <w:rPr>
          <w:rFonts w:hint="eastAsia"/>
        </w:rPr>
        <w:t>访问</w:t>
      </w:r>
      <w:r w:rsidR="00E97236">
        <w:fldChar w:fldCharType="begin"/>
      </w:r>
      <w:r w:rsidR="00E97236">
        <w:instrText xml:space="preserve"> HYPERLINK "http://127.0.0.1:19088/controller" </w:instrText>
      </w:r>
      <w:r w:rsidR="00E97236">
        <w:fldChar w:fldCharType="separate"/>
      </w:r>
      <w:r w:rsidR="00FA1293" w:rsidRPr="00AE7083">
        <w:rPr>
          <w:rStyle w:val="a4"/>
        </w:rPr>
        <w:t>http://127.0.0.1:19088/controller</w:t>
      </w:r>
      <w:r w:rsidR="00E97236">
        <w:rPr>
          <w:rStyle w:val="a4"/>
        </w:rPr>
        <w:fldChar w:fldCharType="end"/>
      </w:r>
      <w:r w:rsidR="00FA1293">
        <w:rPr>
          <w:rFonts w:hint="eastAsia"/>
        </w:rPr>
        <w:t>，见下图</w:t>
      </w:r>
      <w:r w:rsidR="00564A34">
        <w:rPr>
          <w:rFonts w:hint="eastAsia"/>
        </w:rPr>
        <w:t>5.7</w:t>
      </w:r>
      <w:r w:rsidR="00FA1293">
        <w:rPr>
          <w:rFonts w:hint="eastAsia"/>
        </w:rPr>
        <w:t>。</w:t>
      </w:r>
    </w:p>
    <w:p w14:paraId="0AB85CA6" w14:textId="77777777" w:rsidR="00FA1293" w:rsidRDefault="00FA1293" w:rsidP="00FA1293">
      <w:pPr>
        <w:jc w:val="center"/>
      </w:pPr>
      <w:r>
        <w:rPr>
          <w:rFonts w:hint="eastAsia"/>
          <w:noProof/>
        </w:rPr>
        <w:drawing>
          <wp:inline distT="0" distB="0" distL="0" distR="0" wp14:anchorId="5399C486" wp14:editId="4D1532ED">
            <wp:extent cx="4782393" cy="352297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屏幕快照 2018-04-16 上午10.50.5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634" cy="352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14E9" w14:textId="77777777" w:rsidR="00564A34" w:rsidRDefault="00564A34" w:rsidP="00FA1293">
      <w:pPr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5.7COSBench</w:t>
      </w:r>
    </w:p>
    <w:p w14:paraId="397A08DC" w14:textId="77777777" w:rsidR="00564A34" w:rsidRDefault="00564A34" w:rsidP="00564A34">
      <w:r>
        <w:rPr>
          <w:rFonts w:hint="eastAsia"/>
        </w:rPr>
        <w:t>导入</w:t>
      </w:r>
      <w:r>
        <w:rPr>
          <w:rFonts w:hint="eastAsia"/>
        </w:rPr>
        <w:t>workload</w:t>
      </w:r>
      <w:r>
        <w:rPr>
          <w:rFonts w:hint="eastAsia"/>
        </w:rPr>
        <w:t>，进行测试。</w:t>
      </w:r>
    </w:p>
    <w:p w14:paraId="19B2AE13" w14:textId="77777777" w:rsidR="00564A34" w:rsidRDefault="00DC428D" w:rsidP="00564A34">
      <w:pPr>
        <w:jc w:val="center"/>
      </w:pPr>
      <w:r>
        <w:rPr>
          <w:noProof/>
        </w:rPr>
        <w:drawing>
          <wp:inline distT="0" distB="0" distL="0" distR="0" wp14:anchorId="414F9DAB" wp14:editId="26606E5B">
            <wp:extent cx="5389245" cy="39700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屏幕快照 2018-04-16 下午6.57.5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245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D3AF" w14:textId="77777777" w:rsidR="00564A34" w:rsidRPr="00FA1293" w:rsidRDefault="00564A34" w:rsidP="00564A3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5.8 </w:t>
      </w:r>
      <w:proofErr w:type="spellStart"/>
      <w:r>
        <w:rPr>
          <w:rFonts w:hint="eastAsia"/>
        </w:rPr>
        <w:t>COSBench</w:t>
      </w:r>
      <w:proofErr w:type="spellEnd"/>
      <w:r>
        <w:rPr>
          <w:rFonts w:hint="eastAsia"/>
        </w:rPr>
        <w:t>测试结果</w:t>
      </w:r>
    </w:p>
    <w:p w14:paraId="2AE1D70A" w14:textId="77777777" w:rsidR="00891EE1" w:rsidRDefault="00165AE5" w:rsidP="00891EE1">
      <w:r>
        <w:rPr>
          <w:rFonts w:hint="eastAsia"/>
        </w:rPr>
        <w:t>由上述实验结果可以发现</w:t>
      </w:r>
      <w:r w:rsidR="00E07892">
        <w:rPr>
          <w:rFonts w:hint="eastAsia"/>
        </w:rPr>
        <w:t>，测试</w:t>
      </w:r>
      <w:r w:rsidR="00CE4ED2">
        <w:rPr>
          <w:rFonts w:hint="eastAsia"/>
        </w:rPr>
        <w:t>失败</w:t>
      </w:r>
      <w:r w:rsidR="00E07892">
        <w:rPr>
          <w:rFonts w:hint="eastAsia"/>
        </w:rPr>
        <w:t>。</w:t>
      </w:r>
      <w:r w:rsidR="009E1794">
        <w:rPr>
          <w:rFonts w:hint="eastAsia"/>
        </w:rPr>
        <w:t>下面我们进行分析。</w:t>
      </w:r>
    </w:p>
    <w:p w14:paraId="350354DA" w14:textId="77777777" w:rsidR="009E1794" w:rsidRDefault="00BD7F7D" w:rsidP="00BD7F7D">
      <w:pPr>
        <w:pStyle w:val="3"/>
      </w:pPr>
      <w:bookmarkStart w:id="11" w:name="_Toc512239887"/>
      <w:r>
        <w:rPr>
          <w:rFonts w:hint="eastAsia"/>
        </w:rPr>
        <w:t xml:space="preserve">1.5 </w:t>
      </w:r>
      <w:proofErr w:type="spellStart"/>
      <w:r>
        <w:rPr>
          <w:rFonts w:hint="eastAsia"/>
        </w:rPr>
        <w:t>COSBench</w:t>
      </w:r>
      <w:proofErr w:type="spellEnd"/>
      <w:r>
        <w:rPr>
          <w:rFonts w:hint="eastAsia"/>
        </w:rPr>
        <w:t>分析</w:t>
      </w:r>
      <w:bookmarkEnd w:id="11"/>
    </w:p>
    <w:p w14:paraId="5BDB0E34" w14:textId="77777777" w:rsidR="00BD7F7D" w:rsidRDefault="00BD7F7D" w:rsidP="00BD7F7D">
      <w:r>
        <w:rPr>
          <w:rFonts w:hint="eastAsia"/>
        </w:rPr>
        <w:t>依照在班上交流的经验，上述</w:t>
      </w:r>
      <w:proofErr w:type="spellStart"/>
      <w:r>
        <w:rPr>
          <w:rFonts w:hint="eastAsia"/>
        </w:rPr>
        <w:t>COSBench</w:t>
      </w:r>
      <w:proofErr w:type="spellEnd"/>
      <w:r>
        <w:rPr>
          <w:rFonts w:hint="eastAsia"/>
        </w:rPr>
        <w:t>几乎在每个</w:t>
      </w:r>
      <w:r>
        <w:rPr>
          <w:rFonts w:hint="eastAsia"/>
        </w:rPr>
        <w:t>windows</w:t>
      </w:r>
      <w:r>
        <w:rPr>
          <w:rFonts w:hint="eastAsia"/>
        </w:rPr>
        <w:t>电脑上都是成功的，唯独在</w:t>
      </w:r>
      <w:proofErr w:type="spellStart"/>
      <w:r>
        <w:rPr>
          <w:rFonts w:hint="eastAsia"/>
        </w:rPr>
        <w:t>macos</w:t>
      </w:r>
      <w:proofErr w:type="spellEnd"/>
      <w:r>
        <w:rPr>
          <w:rFonts w:hint="eastAsia"/>
        </w:rPr>
        <w:t>系统的电脑中会失败，我猜想，这可能是跟系统的某种设置或者某种执行策略有关。</w:t>
      </w:r>
    </w:p>
    <w:p w14:paraId="7DBCC704" w14:textId="77777777" w:rsidR="00BD7F7D" w:rsidRDefault="00BD7F7D" w:rsidP="00BD7F7D">
      <w:r>
        <w:rPr>
          <w:rFonts w:hint="eastAsia"/>
        </w:rPr>
        <w:t>通过咨询老师，我得知可能与并发值有关，下面是其中第五第六部分（即出错部分）的代码。</w:t>
      </w:r>
    </w:p>
    <w:p w14:paraId="4E2BD465" w14:textId="77777777" w:rsidR="00BD7F7D" w:rsidRDefault="00BD7F7D" w:rsidP="00BD7F7D">
      <w:pPr>
        <w:jc w:val="center"/>
      </w:pPr>
      <w:r>
        <w:rPr>
          <w:rFonts w:hint="eastAsia"/>
          <w:noProof/>
        </w:rPr>
        <w:drawing>
          <wp:inline distT="0" distB="0" distL="0" distR="0" wp14:anchorId="5C766C9A" wp14:editId="46313E17">
            <wp:extent cx="5389245" cy="122364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屏幕快照 2018-04-16 下午7.26.0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245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0EEC" w14:textId="77777777" w:rsidR="00BD7F7D" w:rsidRDefault="00BD7F7D" w:rsidP="00BD7F7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5.9 </w:t>
      </w:r>
      <w:proofErr w:type="spellStart"/>
      <w:r>
        <w:rPr>
          <w:rFonts w:hint="eastAsia"/>
        </w:rPr>
        <w:t>COSBench</w:t>
      </w:r>
      <w:proofErr w:type="spellEnd"/>
      <w:r>
        <w:rPr>
          <w:rFonts w:hint="eastAsia"/>
        </w:rPr>
        <w:t>出错部分代码</w:t>
      </w:r>
    </w:p>
    <w:p w14:paraId="05C91A40" w14:textId="77777777" w:rsidR="00BD7F7D" w:rsidRDefault="00BD7F7D" w:rsidP="00BD7F7D">
      <w:pPr>
        <w:jc w:val="center"/>
      </w:pPr>
    </w:p>
    <w:p w14:paraId="0F00CAAB" w14:textId="77777777" w:rsidR="00BD7F7D" w:rsidRDefault="00BD7F7D" w:rsidP="00BD7F7D">
      <w:r>
        <w:rPr>
          <w:rFonts w:hint="eastAsia"/>
        </w:rPr>
        <w:t>我们可以清晰的看到并发值，即图</w:t>
      </w:r>
      <w:r>
        <w:rPr>
          <w:rFonts w:hint="eastAsia"/>
        </w:rPr>
        <w:t>5.9</w:t>
      </w:r>
      <w:r>
        <w:rPr>
          <w:rFonts w:hint="eastAsia"/>
        </w:rPr>
        <w:t>中的</w:t>
      </w:r>
      <w:r>
        <w:rPr>
          <w:rFonts w:hint="eastAsia"/>
        </w:rPr>
        <w:t>workers</w:t>
      </w:r>
      <w:r>
        <w:rPr>
          <w:rFonts w:hint="eastAsia"/>
        </w:rPr>
        <w:t>均为</w:t>
      </w:r>
      <w:r>
        <w:rPr>
          <w:rFonts w:hint="eastAsia"/>
        </w:rPr>
        <w:t>4</w:t>
      </w:r>
      <w:r>
        <w:rPr>
          <w:rFonts w:hint="eastAsia"/>
        </w:rPr>
        <w:t>，我们将其修改为</w:t>
      </w:r>
      <w:r>
        <w:rPr>
          <w:rFonts w:hint="eastAsia"/>
        </w:rPr>
        <w:t>8</w:t>
      </w:r>
      <w:r>
        <w:rPr>
          <w:rFonts w:hint="eastAsia"/>
        </w:rPr>
        <w:t>，如下图</w:t>
      </w:r>
      <w:r>
        <w:rPr>
          <w:rFonts w:hint="eastAsia"/>
        </w:rPr>
        <w:t>5.10</w:t>
      </w:r>
      <w:r>
        <w:rPr>
          <w:rFonts w:hint="eastAsia"/>
        </w:rPr>
        <w:t>所示。</w:t>
      </w:r>
    </w:p>
    <w:p w14:paraId="2C6BBC2F" w14:textId="77777777" w:rsidR="00BD7F7D" w:rsidRDefault="00BD7F7D" w:rsidP="00BD7F7D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A27D2A4" wp14:editId="14C8D910">
            <wp:extent cx="5389245" cy="117729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屏幕快照 2018-04-16 下午7.28.0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245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F18E6" w14:textId="77777777" w:rsidR="00BD7F7D" w:rsidRDefault="00BD7F7D" w:rsidP="00BD7F7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5.10</w:t>
      </w:r>
      <w:r>
        <w:rPr>
          <w:rFonts w:hint="eastAsia"/>
        </w:rPr>
        <w:t>修改错误处的并发值</w:t>
      </w:r>
    </w:p>
    <w:p w14:paraId="100B0C22" w14:textId="77777777" w:rsidR="00BD7F7D" w:rsidRDefault="00BD7F7D" w:rsidP="00BD7F7D"/>
    <w:p w14:paraId="12DD249C" w14:textId="77777777" w:rsidR="00A13F20" w:rsidRDefault="00A13F20" w:rsidP="00BD7F7D">
      <w:r>
        <w:rPr>
          <w:rFonts w:hint="eastAsia"/>
        </w:rPr>
        <w:t>修改后我们再跑一次</w:t>
      </w:r>
      <w:proofErr w:type="spellStart"/>
      <w:r>
        <w:rPr>
          <w:rFonts w:hint="eastAsia"/>
        </w:rPr>
        <w:t>COSBench</w:t>
      </w:r>
      <w:proofErr w:type="spellEnd"/>
      <w:r>
        <w:rPr>
          <w:rFonts w:hint="eastAsia"/>
        </w:rPr>
        <w:t>，这一遍的结果是正确的，如下图</w:t>
      </w:r>
      <w:r>
        <w:rPr>
          <w:rFonts w:hint="eastAsia"/>
        </w:rPr>
        <w:t>5.11</w:t>
      </w:r>
      <w:r>
        <w:rPr>
          <w:rFonts w:hint="eastAsia"/>
        </w:rPr>
        <w:t>所示。</w:t>
      </w:r>
    </w:p>
    <w:p w14:paraId="48D22740" w14:textId="77777777" w:rsidR="00A13F20" w:rsidRDefault="00A13F20" w:rsidP="00A13F20">
      <w:pPr>
        <w:jc w:val="center"/>
      </w:pPr>
      <w:r>
        <w:rPr>
          <w:rFonts w:hint="eastAsia"/>
          <w:noProof/>
        </w:rPr>
        <w:drawing>
          <wp:inline distT="0" distB="0" distL="0" distR="0" wp14:anchorId="783BFB79" wp14:editId="302B47CB">
            <wp:extent cx="5389245" cy="39700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屏幕快照 2018-04-16 上午10.51.2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245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8D07" w14:textId="77777777" w:rsidR="00A13F20" w:rsidRDefault="00A13F20" w:rsidP="00A13F2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5.11</w:t>
      </w:r>
      <w:r>
        <w:rPr>
          <w:rFonts w:hint="eastAsia"/>
        </w:rPr>
        <w:t>修改错误并发值</w:t>
      </w:r>
    </w:p>
    <w:p w14:paraId="31872A06" w14:textId="77777777" w:rsidR="00A13F20" w:rsidRDefault="00A13F20" w:rsidP="00A13F20">
      <w:r>
        <w:rPr>
          <w:rFonts w:hint="eastAsia"/>
        </w:rPr>
        <w:t>可见错误被解决了，但是问题仍然悬而未决，我并不清楚为什么这样做可以解决错误。</w:t>
      </w:r>
    </w:p>
    <w:p w14:paraId="2963F1E9" w14:textId="77777777" w:rsidR="00A13F20" w:rsidRDefault="00A13F20" w:rsidP="00A13F20">
      <w:r>
        <w:rPr>
          <w:rFonts w:hint="eastAsia"/>
        </w:rPr>
        <w:t>令人疑惑的地方是，单单从并发值（</w:t>
      </w:r>
      <w:r>
        <w:rPr>
          <w:rFonts w:hint="eastAsia"/>
        </w:rPr>
        <w:t>workers</w:t>
      </w:r>
      <w:r>
        <w:rPr>
          <w:rFonts w:hint="eastAsia"/>
        </w:rPr>
        <w:t>）角度研究，并发值有</w:t>
      </w:r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三种情况，但唯独并发值为</w:t>
      </w:r>
      <w:r>
        <w:rPr>
          <w:rFonts w:hint="eastAsia"/>
        </w:rPr>
        <w:t>4</w:t>
      </w:r>
      <w:r>
        <w:rPr>
          <w:rFonts w:hint="eastAsia"/>
        </w:rPr>
        <w:t>会导致错误，既不是三者中的最大值，也非最小值，为了深入研究这个问题，我将原本正确的其他几部分并发值均改为</w:t>
      </w:r>
      <w:r>
        <w:rPr>
          <w:rFonts w:hint="eastAsia"/>
        </w:rPr>
        <w:t>4</w:t>
      </w:r>
      <w:r>
        <w:rPr>
          <w:rFonts w:hint="eastAsia"/>
        </w:rPr>
        <w:t>，查看此次的结果。</w:t>
      </w:r>
    </w:p>
    <w:p w14:paraId="7A44474A" w14:textId="77777777" w:rsidR="00A13F20" w:rsidRDefault="00A13F20" w:rsidP="00A13F20"/>
    <w:p w14:paraId="286FE54F" w14:textId="77777777" w:rsidR="00A13F20" w:rsidRDefault="00A13F20" w:rsidP="00A13F20">
      <w:r>
        <w:rPr>
          <w:rFonts w:hint="eastAsia"/>
        </w:rPr>
        <w:t>结果如下图</w:t>
      </w:r>
      <w:r>
        <w:rPr>
          <w:rFonts w:hint="eastAsia"/>
        </w:rPr>
        <w:t>5.12</w:t>
      </w:r>
      <w:r>
        <w:rPr>
          <w:rFonts w:hint="eastAsia"/>
        </w:rPr>
        <w:t>所示</w:t>
      </w:r>
      <w:r w:rsidR="008B62F5">
        <w:rPr>
          <w:rFonts w:hint="eastAsia"/>
        </w:rPr>
        <w:t>，并发值改为</w:t>
      </w:r>
      <w:r w:rsidR="008B62F5">
        <w:rPr>
          <w:rFonts w:hint="eastAsia"/>
        </w:rPr>
        <w:t>4</w:t>
      </w:r>
      <w:r w:rsidR="008B62F5">
        <w:rPr>
          <w:rFonts w:hint="eastAsia"/>
        </w:rPr>
        <w:t>后，有的失败了，而有的成功了</w:t>
      </w:r>
      <w:r>
        <w:rPr>
          <w:rFonts w:hint="eastAsia"/>
        </w:rPr>
        <w:t>。</w:t>
      </w:r>
    </w:p>
    <w:p w14:paraId="67BCD240" w14:textId="77777777" w:rsidR="008B62F5" w:rsidRDefault="008B62F5" w:rsidP="008B62F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76E13E3" wp14:editId="24FD967A">
            <wp:extent cx="5389245" cy="39700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屏幕快照 2018-04-16 下午7.43.1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245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D730" w14:textId="77777777" w:rsidR="008B62F5" w:rsidRDefault="008B62F5" w:rsidP="008B62F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5.12 </w:t>
      </w:r>
      <w:r>
        <w:rPr>
          <w:rFonts w:hint="eastAsia"/>
        </w:rPr>
        <w:t>修改原本正确的并发值为</w:t>
      </w:r>
      <w:r>
        <w:rPr>
          <w:rFonts w:hint="eastAsia"/>
        </w:rPr>
        <w:t>4</w:t>
      </w:r>
    </w:p>
    <w:p w14:paraId="537E2287" w14:textId="326C2C1E" w:rsidR="008B62F5" w:rsidRDefault="008B62F5" w:rsidP="008B62F5">
      <w:r>
        <w:rPr>
          <w:rFonts w:hint="eastAsia"/>
        </w:rPr>
        <w:t>我们可以看到结果并不直观，并发值同为</w:t>
      </w:r>
      <w:r>
        <w:rPr>
          <w:rFonts w:hint="eastAsia"/>
        </w:rPr>
        <w:t>4</w:t>
      </w:r>
      <w:r>
        <w:rPr>
          <w:rFonts w:hint="eastAsia"/>
        </w:rPr>
        <w:t>的情况下，有的操作是成功的，而有的失败了。值得注意的是，成功的标准并不是</w:t>
      </w:r>
      <w:r w:rsidR="001A38C8">
        <w:rPr>
          <w:rFonts w:hint="eastAsia"/>
        </w:rPr>
        <w:t>read</w:t>
      </w:r>
      <w:r w:rsidR="001A38C8">
        <w:rPr>
          <w:rFonts w:hint="eastAsia"/>
        </w:rPr>
        <w:t>操作和</w:t>
      </w:r>
      <w:r w:rsidR="001A38C8">
        <w:rPr>
          <w:rFonts w:hint="eastAsia"/>
        </w:rPr>
        <w:t>write</w:t>
      </w:r>
      <w:r w:rsidR="001A38C8">
        <w:rPr>
          <w:rFonts w:hint="eastAsia"/>
        </w:rPr>
        <w:t>操作百分百成功执行，而是达到一个足够高的值</w:t>
      </w:r>
      <w:r w:rsidR="00E24C50">
        <w:t>(80%)</w:t>
      </w:r>
      <w:r w:rsidR="001A38C8">
        <w:rPr>
          <w:rFonts w:hint="eastAsia"/>
        </w:rPr>
        <w:t>。如下图所示，</w:t>
      </w:r>
      <w:r w:rsidR="001A38C8">
        <w:rPr>
          <w:rFonts w:hint="eastAsia"/>
        </w:rPr>
        <w:t>read</w:t>
      </w:r>
      <w:r w:rsidR="001A38C8">
        <w:rPr>
          <w:rFonts w:hint="eastAsia"/>
        </w:rPr>
        <w:t>操作成功度为</w:t>
      </w:r>
      <w:r w:rsidR="001A38C8">
        <w:rPr>
          <w:rFonts w:hint="eastAsia"/>
        </w:rPr>
        <w:t>80.2%</w:t>
      </w:r>
      <w:r w:rsidR="001A38C8">
        <w:rPr>
          <w:rFonts w:hint="eastAsia"/>
        </w:rPr>
        <w:t>，但它依旧是成功的。</w:t>
      </w:r>
    </w:p>
    <w:p w14:paraId="28FF89EF" w14:textId="77777777" w:rsidR="001A38C8" w:rsidRDefault="001A38C8" w:rsidP="001A38C8">
      <w:pPr>
        <w:jc w:val="center"/>
      </w:pPr>
      <w:r>
        <w:rPr>
          <w:rFonts w:hint="eastAsia"/>
          <w:noProof/>
        </w:rPr>
        <w:drawing>
          <wp:inline distT="0" distB="0" distL="0" distR="0" wp14:anchorId="2F8283D6" wp14:editId="3D088774">
            <wp:extent cx="5389245" cy="1192530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屏幕快照 2018-04-16 下午7.56.4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245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5716" w14:textId="77777777" w:rsidR="00FF3C27" w:rsidRDefault="001A38C8" w:rsidP="00932DBC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5.13 </w:t>
      </w:r>
      <w:r>
        <w:rPr>
          <w:rFonts w:hint="eastAsia"/>
        </w:rPr>
        <w:t>成功标准</w:t>
      </w:r>
    </w:p>
    <w:p w14:paraId="4128C8D9" w14:textId="77777777" w:rsidR="00932DBC" w:rsidRDefault="00932DBC" w:rsidP="00932DBC">
      <w:pPr>
        <w:jc w:val="center"/>
      </w:pPr>
    </w:p>
    <w:p w14:paraId="54AE0F5D" w14:textId="77777777" w:rsidR="001A38C8" w:rsidRDefault="001A38C8" w:rsidP="001A38C8">
      <w:r>
        <w:rPr>
          <w:rFonts w:hint="eastAsia"/>
        </w:rPr>
        <w:t>为了研究并发值和</w:t>
      </w:r>
      <w:r>
        <w:rPr>
          <w:rFonts w:hint="eastAsia"/>
        </w:rPr>
        <w:t>read</w:t>
      </w:r>
      <w:r>
        <w:rPr>
          <w:rFonts w:hint="eastAsia"/>
        </w:rPr>
        <w:t>操作成功率的关系，我控制其他变量均相同，研究</w:t>
      </w:r>
      <w:r>
        <w:rPr>
          <w:rFonts w:hint="eastAsia"/>
        </w:rPr>
        <w:t>8kb</w:t>
      </w:r>
      <w:r>
        <w:rPr>
          <w:rFonts w:hint="eastAsia"/>
        </w:rPr>
        <w:t>情况。</w:t>
      </w:r>
    </w:p>
    <w:p w14:paraId="34903728" w14:textId="77777777" w:rsidR="00BB7B25" w:rsidRDefault="001A38C8" w:rsidP="001A38C8">
      <w:r>
        <w:rPr>
          <w:rFonts w:hint="eastAsia"/>
        </w:rPr>
        <w:t>如下表所示。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21"/>
        <w:gridCol w:w="7956"/>
      </w:tblGrid>
      <w:tr w:rsidR="00BB7B25" w14:paraId="129CC364" w14:textId="77777777" w:rsidTr="00E50B37">
        <w:tc>
          <w:tcPr>
            <w:tcW w:w="846" w:type="dxa"/>
          </w:tcPr>
          <w:p w14:paraId="1BA0C13D" w14:textId="77777777" w:rsidR="00E50B37" w:rsidRDefault="00BB7B25" w:rsidP="001A38C8">
            <w:r>
              <w:rPr>
                <w:rFonts w:hint="eastAsia"/>
              </w:rPr>
              <w:t>并发值</w:t>
            </w:r>
          </w:p>
        </w:tc>
        <w:tc>
          <w:tcPr>
            <w:tcW w:w="7631" w:type="dxa"/>
          </w:tcPr>
          <w:p w14:paraId="0122147C" w14:textId="77777777" w:rsidR="00BB7B25" w:rsidRDefault="00BB7B25" w:rsidP="00BB7B25">
            <w:pPr>
              <w:jc w:val="center"/>
            </w:pPr>
          </w:p>
          <w:p w14:paraId="13788BED" w14:textId="77777777" w:rsidR="00E50B37" w:rsidRDefault="00BB7B25" w:rsidP="00BB7B25">
            <w:pPr>
              <w:jc w:val="center"/>
            </w:pPr>
            <w:r>
              <w:rPr>
                <w:rFonts w:hint="eastAsia"/>
              </w:rPr>
              <w:t>性能结果</w:t>
            </w:r>
          </w:p>
        </w:tc>
      </w:tr>
      <w:tr w:rsidR="00BB7B25" w14:paraId="543AB55C" w14:textId="77777777" w:rsidTr="00E50B37">
        <w:tc>
          <w:tcPr>
            <w:tcW w:w="846" w:type="dxa"/>
          </w:tcPr>
          <w:p w14:paraId="23008C77" w14:textId="77777777" w:rsidR="00E50B37" w:rsidRDefault="00BB7B25" w:rsidP="001A38C8">
            <w:r>
              <w:rPr>
                <w:rFonts w:hint="eastAsia"/>
              </w:rPr>
              <w:t>8</w:t>
            </w:r>
          </w:p>
        </w:tc>
        <w:tc>
          <w:tcPr>
            <w:tcW w:w="7631" w:type="dxa"/>
          </w:tcPr>
          <w:p w14:paraId="671964BE" w14:textId="77777777" w:rsidR="00E50B37" w:rsidRDefault="00E50B37" w:rsidP="001A38C8">
            <w:r>
              <w:rPr>
                <w:rFonts w:hint="eastAsia"/>
                <w:noProof/>
              </w:rPr>
              <w:drawing>
                <wp:inline distT="0" distB="0" distL="0" distR="0" wp14:anchorId="0B413766" wp14:editId="5FF6F7C1">
                  <wp:extent cx="4911866" cy="361950"/>
                  <wp:effectExtent l="0" t="0" r="317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屏幕快照 2018-04-16 下午8.04.59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9520" cy="36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B37" w14:paraId="2727FA2D" w14:textId="77777777" w:rsidTr="00E50B37">
        <w:tc>
          <w:tcPr>
            <w:tcW w:w="846" w:type="dxa"/>
          </w:tcPr>
          <w:p w14:paraId="6B4C74F8" w14:textId="77777777" w:rsidR="00E50B37" w:rsidRDefault="00BB7B25" w:rsidP="001A38C8">
            <w:r>
              <w:rPr>
                <w:rFonts w:hint="eastAsia"/>
              </w:rPr>
              <w:t>4</w:t>
            </w:r>
          </w:p>
        </w:tc>
        <w:tc>
          <w:tcPr>
            <w:tcW w:w="7631" w:type="dxa"/>
          </w:tcPr>
          <w:p w14:paraId="6F30332B" w14:textId="77777777" w:rsidR="00E50B37" w:rsidRDefault="00BB7B25" w:rsidP="001A38C8">
            <w:r>
              <w:rPr>
                <w:rFonts w:hint="eastAsia"/>
                <w:noProof/>
              </w:rPr>
              <w:drawing>
                <wp:inline distT="0" distB="0" distL="0" distR="0" wp14:anchorId="208B8DB1" wp14:editId="24C78C54">
                  <wp:extent cx="4911725" cy="356870"/>
                  <wp:effectExtent l="0" t="0" r="317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屏幕快照 2018-04-16 下午8.05.19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5152" cy="357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B54612" w14:textId="77777777" w:rsidR="001A38C8" w:rsidRDefault="00BB7B25" w:rsidP="00BB7B25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5.1</w:t>
      </w:r>
      <w:r>
        <w:rPr>
          <w:rFonts w:hint="eastAsia"/>
        </w:rPr>
        <w:t>并发值和</w:t>
      </w:r>
      <w:r>
        <w:rPr>
          <w:rFonts w:hint="eastAsia"/>
        </w:rPr>
        <w:t>read</w:t>
      </w:r>
      <w:r>
        <w:rPr>
          <w:rFonts w:hint="eastAsia"/>
        </w:rPr>
        <w:t>成功率的关系</w:t>
      </w:r>
    </w:p>
    <w:p w14:paraId="1C4E0372" w14:textId="77777777" w:rsidR="00EF7366" w:rsidRDefault="009F47A6" w:rsidP="00EF7366">
      <w:r>
        <w:rPr>
          <w:rFonts w:hint="eastAsia"/>
        </w:rPr>
        <w:lastRenderedPageBreak/>
        <w:t>可以看到当并发值从</w:t>
      </w:r>
      <w:r>
        <w:rPr>
          <w:rFonts w:hint="eastAsia"/>
        </w:rPr>
        <w:t>8</w:t>
      </w:r>
      <w:r>
        <w:rPr>
          <w:rFonts w:hint="eastAsia"/>
        </w:rPr>
        <w:t>减少到</w:t>
      </w:r>
      <w:r>
        <w:rPr>
          <w:rFonts w:hint="eastAsia"/>
        </w:rPr>
        <w:t>4</w:t>
      </w:r>
      <w:r>
        <w:rPr>
          <w:rFonts w:hint="eastAsia"/>
        </w:rPr>
        <w:t>，成功率不增反减，由原来的</w:t>
      </w:r>
      <w:r>
        <w:rPr>
          <w:rFonts w:hint="eastAsia"/>
        </w:rPr>
        <w:t>94%</w:t>
      </w:r>
      <w:r>
        <w:rPr>
          <w:rFonts w:hint="eastAsia"/>
        </w:rPr>
        <w:t>降低到</w:t>
      </w:r>
      <w:r>
        <w:rPr>
          <w:rFonts w:hint="eastAsia"/>
        </w:rPr>
        <w:t>80%</w:t>
      </w:r>
      <w:r>
        <w:rPr>
          <w:rFonts w:hint="eastAsia"/>
        </w:rPr>
        <w:t>。</w:t>
      </w:r>
    </w:p>
    <w:p w14:paraId="77E6FD42" w14:textId="77777777" w:rsidR="009F47A6" w:rsidRDefault="009F47A6" w:rsidP="00EF7366"/>
    <w:p w14:paraId="7AE55C4D" w14:textId="2272E196" w:rsidR="00E24C50" w:rsidRPr="009F47A6" w:rsidRDefault="00E24C50" w:rsidP="00EF7366">
      <w:r>
        <w:t>通过询问老师，</w:t>
      </w:r>
      <w:r>
        <w:rPr>
          <w:rFonts w:hint="eastAsia"/>
        </w:rPr>
        <w:t>我发现</w:t>
      </w:r>
      <w:r>
        <w:t>这些实际上跟检验和（</w:t>
      </w:r>
      <w:r>
        <w:t>checksum</w:t>
      </w:r>
      <w:r>
        <w:t>）有关。</w:t>
      </w:r>
    </w:p>
    <w:p w14:paraId="738ECCCD" w14:textId="77777777" w:rsidR="00E07892" w:rsidRDefault="00E07892" w:rsidP="00E07892">
      <w:pPr>
        <w:pStyle w:val="2"/>
        <w:jc w:val="both"/>
      </w:pPr>
      <w:bookmarkStart w:id="12" w:name="_Toc512239888"/>
      <w:r>
        <w:t xml:space="preserve">2. </w:t>
      </w:r>
      <w:r>
        <w:rPr>
          <w:rFonts w:hint="eastAsia"/>
        </w:rPr>
        <w:t>中等难度实验</w:t>
      </w:r>
      <w:bookmarkEnd w:id="12"/>
    </w:p>
    <w:p w14:paraId="4853D02E" w14:textId="3B509C16" w:rsidR="00E07892" w:rsidRDefault="00EA39F0" w:rsidP="00E07892">
      <w:pPr>
        <w:pStyle w:val="3"/>
      </w:pPr>
      <w:bookmarkStart w:id="13" w:name="_Toc512239889"/>
      <w:r>
        <w:rPr>
          <w:rFonts w:hint="eastAsia"/>
        </w:rPr>
        <w:t>2.1</w:t>
      </w:r>
      <w:r w:rsidR="00E07892">
        <w:rPr>
          <w:rFonts w:hint="eastAsia"/>
        </w:rPr>
        <w:t>搭建</w:t>
      </w:r>
      <w:r w:rsidR="00E62B98">
        <w:rPr>
          <w:rFonts w:ascii="Menlo" w:hAnsi="Menlo" w:cs="Menlo"/>
          <w:color w:val="000000"/>
          <w:kern w:val="0"/>
          <w:sz w:val="22"/>
          <w:szCs w:val="22"/>
        </w:rPr>
        <w:t>mock-s3</w:t>
      </w:r>
      <w:r w:rsidR="00E07892">
        <w:rPr>
          <w:rFonts w:hint="eastAsia"/>
        </w:rPr>
        <w:t>服务器</w:t>
      </w:r>
      <w:bookmarkEnd w:id="13"/>
    </w:p>
    <w:p w14:paraId="52664A5A" w14:textId="6D584D08" w:rsidR="00FE7808" w:rsidRDefault="002B67D1" w:rsidP="00FE7808">
      <w:r>
        <w:rPr>
          <w:rFonts w:hint="eastAsia"/>
        </w:rPr>
        <w:t>下载安装完</w:t>
      </w:r>
      <w:r>
        <w:rPr>
          <w:rFonts w:hint="eastAsia"/>
        </w:rPr>
        <w:t>mock</w:t>
      </w:r>
      <w:r>
        <w:t>-</w:t>
      </w:r>
      <w:r>
        <w:rPr>
          <w:rFonts w:hint="eastAsia"/>
        </w:rPr>
        <w:t>s</w:t>
      </w:r>
      <w:r>
        <w:t>3</w:t>
      </w:r>
      <w:r>
        <w:rPr>
          <w:rFonts w:hint="eastAsia"/>
        </w:rPr>
        <w:t>后，使用命令行搭建服务器，如下图</w:t>
      </w:r>
      <w:r w:rsidR="00476CB8">
        <w:rPr>
          <w:rFonts w:hint="eastAsia"/>
        </w:rPr>
        <w:t>5.14</w:t>
      </w:r>
      <w:r>
        <w:rPr>
          <w:rFonts w:hint="eastAsia"/>
        </w:rPr>
        <w:t>所示。</w:t>
      </w:r>
    </w:p>
    <w:p w14:paraId="393F5023" w14:textId="77777777" w:rsidR="002B67D1" w:rsidRDefault="002B67D1" w:rsidP="002B67D1">
      <w:pPr>
        <w:jc w:val="center"/>
      </w:pPr>
      <w:r>
        <w:rPr>
          <w:rFonts w:hint="eastAsia"/>
          <w:noProof/>
        </w:rPr>
        <w:drawing>
          <wp:inline distT="0" distB="0" distL="0" distR="0" wp14:anchorId="165F41DE" wp14:editId="5F6EA2D6">
            <wp:extent cx="4168198" cy="292122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屏幕快照 2018-04-16 下午5.15.3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928" cy="292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28B4" w14:textId="72878396" w:rsidR="002B67D1" w:rsidRDefault="002B67D1" w:rsidP="002B67D1">
      <w:pPr>
        <w:jc w:val="center"/>
      </w:pPr>
      <w:r>
        <w:rPr>
          <w:rFonts w:hint="eastAsia"/>
        </w:rPr>
        <w:t>图</w:t>
      </w:r>
      <w:r w:rsidR="00476CB8">
        <w:rPr>
          <w:rFonts w:hint="eastAsia"/>
        </w:rPr>
        <w:t>5.14</w:t>
      </w:r>
      <w:r>
        <w:rPr>
          <w:rFonts w:hint="eastAsia"/>
        </w:rPr>
        <w:t xml:space="preserve"> </w:t>
      </w:r>
      <w:r>
        <w:t>mock-s3</w:t>
      </w:r>
      <w:r>
        <w:rPr>
          <w:rFonts w:hint="eastAsia"/>
        </w:rPr>
        <w:t>服务器</w:t>
      </w:r>
    </w:p>
    <w:p w14:paraId="01106101" w14:textId="110DDF95" w:rsidR="002B67D1" w:rsidRDefault="00EA39F0" w:rsidP="002B67D1">
      <w:pPr>
        <w:pStyle w:val="3"/>
      </w:pPr>
      <w:bookmarkStart w:id="14" w:name="_Toc512239890"/>
      <w:r>
        <w:rPr>
          <w:rFonts w:hint="eastAsia"/>
        </w:rPr>
        <w:t>2.2</w:t>
      </w:r>
      <w:r w:rsidR="002B67D1">
        <w:rPr>
          <w:rFonts w:hint="eastAsia"/>
        </w:rPr>
        <w:t>验证服务器</w:t>
      </w:r>
      <w:bookmarkEnd w:id="14"/>
    </w:p>
    <w:p w14:paraId="6C660E25" w14:textId="77777777" w:rsidR="00E76B24" w:rsidRDefault="00E76B24" w:rsidP="00E76B24">
      <w:r>
        <w:rPr>
          <w:rFonts w:hint="eastAsia"/>
        </w:rPr>
        <w:t>为了验证客户端，我们打开网页</w:t>
      </w:r>
      <w:r>
        <w:rPr>
          <w:rFonts w:hint="eastAsia"/>
        </w:rPr>
        <w:t>http://</w:t>
      </w:r>
      <w:r w:rsidRPr="00E76B24">
        <w:rPr>
          <w:rFonts w:hint="eastAsia"/>
        </w:rPr>
        <w:t xml:space="preserve"> </w:t>
      </w:r>
      <w:r>
        <w:rPr>
          <w:rFonts w:hint="eastAsia"/>
        </w:rPr>
        <w:t>127.0.0.1:9000</w:t>
      </w:r>
      <w:r>
        <w:t>,</w:t>
      </w:r>
      <w:r>
        <w:rPr>
          <w:rFonts w:hint="eastAsia"/>
        </w:rPr>
        <w:t>如下图所示。</w:t>
      </w:r>
    </w:p>
    <w:p w14:paraId="223996C8" w14:textId="77777777" w:rsidR="00E76B24" w:rsidRDefault="00E76B24" w:rsidP="00E76B24">
      <w:pPr>
        <w:jc w:val="center"/>
      </w:pPr>
      <w:r>
        <w:rPr>
          <w:rFonts w:hint="eastAsia"/>
          <w:noProof/>
        </w:rPr>
        <w:drawing>
          <wp:inline distT="0" distB="0" distL="0" distR="0" wp14:anchorId="3269C6A2" wp14:editId="1EF5F4FE">
            <wp:extent cx="4232134" cy="311762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屏幕快照 2018-04-16 下午4.28.2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555" cy="312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46E8" w14:textId="098B9967" w:rsidR="00E76B24" w:rsidRDefault="00E76B24" w:rsidP="00E76B24">
      <w:pPr>
        <w:jc w:val="center"/>
      </w:pPr>
      <w:r>
        <w:rPr>
          <w:rFonts w:hint="eastAsia"/>
        </w:rPr>
        <w:t>图</w:t>
      </w:r>
      <w:r w:rsidR="00476CB8">
        <w:rPr>
          <w:rFonts w:hint="eastAsia"/>
        </w:rPr>
        <w:t>5.15</w:t>
      </w:r>
      <w:r>
        <w:rPr>
          <w:rFonts w:hint="eastAsia"/>
        </w:rPr>
        <w:t xml:space="preserve"> mock</w:t>
      </w:r>
      <w:r>
        <w:t>-</w:t>
      </w:r>
      <w:r>
        <w:rPr>
          <w:rFonts w:hint="eastAsia"/>
        </w:rPr>
        <w:t>s</w:t>
      </w:r>
      <w:r>
        <w:t>3</w:t>
      </w:r>
      <w:r>
        <w:rPr>
          <w:rFonts w:hint="eastAsia"/>
        </w:rPr>
        <w:t>服务器</w:t>
      </w:r>
    </w:p>
    <w:p w14:paraId="205EFA5D" w14:textId="77777777" w:rsidR="00E76B24" w:rsidRPr="00E76B24" w:rsidRDefault="00E76B24" w:rsidP="00E76B24"/>
    <w:p w14:paraId="76B79195" w14:textId="5C47129F" w:rsidR="002B67D1" w:rsidRDefault="00EA39F0" w:rsidP="00EA39F0">
      <w:pPr>
        <w:pStyle w:val="3"/>
      </w:pPr>
      <w:bookmarkStart w:id="15" w:name="_Toc512239891"/>
      <w:r>
        <w:lastRenderedPageBreak/>
        <w:t>2.3</w:t>
      </w:r>
      <w:r w:rsidR="002B67D1">
        <w:rPr>
          <w:rFonts w:hint="eastAsia"/>
        </w:rPr>
        <w:t>使用</w:t>
      </w:r>
      <w:r w:rsidR="002B67D1">
        <w:rPr>
          <w:rFonts w:hint="eastAsia"/>
        </w:rPr>
        <w:t>s</w:t>
      </w:r>
      <w:r w:rsidR="002B67D1">
        <w:t>3</w:t>
      </w:r>
      <w:r w:rsidR="002B67D1">
        <w:rPr>
          <w:rFonts w:hint="eastAsia"/>
        </w:rPr>
        <w:t>cmd</w:t>
      </w:r>
      <w:r w:rsidR="002B67D1">
        <w:rPr>
          <w:rFonts w:hint="eastAsia"/>
        </w:rPr>
        <w:t>客户端</w:t>
      </w:r>
      <w:bookmarkEnd w:id="15"/>
    </w:p>
    <w:p w14:paraId="7B58EC20" w14:textId="1A2EAE19" w:rsidR="00E76B24" w:rsidRDefault="00E76B24" w:rsidP="00E76B24">
      <w:r>
        <w:rPr>
          <w:rFonts w:hint="eastAsia"/>
        </w:rPr>
        <w:t>安装完</w:t>
      </w:r>
      <w:r>
        <w:rPr>
          <w:rFonts w:hint="eastAsia"/>
        </w:rPr>
        <w:t>s</w:t>
      </w:r>
      <w:r>
        <w:t>3</w:t>
      </w:r>
      <w:r>
        <w:rPr>
          <w:rFonts w:hint="eastAsia"/>
        </w:rPr>
        <w:t>cmd</w:t>
      </w:r>
      <w:r>
        <w:rPr>
          <w:rFonts w:hint="eastAsia"/>
        </w:rPr>
        <w:t>客户端，使用命令行</w:t>
      </w:r>
      <w:r>
        <w:rPr>
          <w:rFonts w:hint="eastAsia"/>
        </w:rPr>
        <w:t>s</w:t>
      </w:r>
      <w:r>
        <w:t>3</w:t>
      </w:r>
      <w:r>
        <w:rPr>
          <w:rFonts w:hint="eastAsia"/>
        </w:rPr>
        <w:t>cmd</w:t>
      </w:r>
      <w:r>
        <w:rPr>
          <w:rFonts w:hint="eastAsia"/>
        </w:rPr>
        <w:t>开头的命令即可访问，如上述</w:t>
      </w:r>
      <w:r>
        <w:rPr>
          <w:rFonts w:hint="eastAsia"/>
        </w:rPr>
        <w:t>mc</w:t>
      </w:r>
      <w:r>
        <w:rPr>
          <w:rFonts w:hint="eastAsia"/>
        </w:rPr>
        <w:t>使用类似，不赘述。如下图</w:t>
      </w:r>
      <w:r w:rsidR="00476CB8">
        <w:rPr>
          <w:rFonts w:hint="eastAsia"/>
        </w:rPr>
        <w:t>5.16</w:t>
      </w:r>
      <w:r>
        <w:rPr>
          <w:rFonts w:hint="eastAsia"/>
        </w:rPr>
        <w:t>所示。</w:t>
      </w:r>
    </w:p>
    <w:p w14:paraId="1D677027" w14:textId="77777777" w:rsidR="00E76B24" w:rsidRDefault="00E76B24" w:rsidP="00E76B24">
      <w:pPr>
        <w:jc w:val="center"/>
      </w:pPr>
      <w:r>
        <w:rPr>
          <w:rFonts w:hint="eastAsia"/>
          <w:noProof/>
        </w:rPr>
        <w:drawing>
          <wp:inline distT="0" distB="0" distL="0" distR="0" wp14:anchorId="5CC47A54" wp14:editId="7895E259">
            <wp:extent cx="4086477" cy="286395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屏幕快照 2018-04-16 下午5.13.0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4328" cy="286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4AA2" w14:textId="564BA624" w:rsidR="00E76B24" w:rsidRDefault="00E76B24" w:rsidP="00E76B24">
      <w:pPr>
        <w:jc w:val="center"/>
      </w:pPr>
      <w:r>
        <w:rPr>
          <w:rFonts w:hint="eastAsia"/>
        </w:rPr>
        <w:t>图</w:t>
      </w:r>
      <w:r w:rsidR="00476CB8">
        <w:rPr>
          <w:rFonts w:hint="eastAsia"/>
        </w:rPr>
        <w:t>5.16</w:t>
      </w:r>
      <w:r>
        <w:rPr>
          <w:rFonts w:hint="eastAsia"/>
        </w:rPr>
        <w:t xml:space="preserve"> s</w:t>
      </w:r>
      <w:r>
        <w:t>3</w:t>
      </w:r>
      <w:r>
        <w:rPr>
          <w:rFonts w:hint="eastAsia"/>
        </w:rPr>
        <w:t>cmd</w:t>
      </w:r>
      <w:r>
        <w:rPr>
          <w:rFonts w:hint="eastAsia"/>
        </w:rPr>
        <w:t>客户端</w:t>
      </w:r>
    </w:p>
    <w:p w14:paraId="37A9E0C0" w14:textId="77777777" w:rsidR="00E76B24" w:rsidRPr="00E76B24" w:rsidRDefault="00E76B24" w:rsidP="00E76B24"/>
    <w:p w14:paraId="0B1FEC90" w14:textId="118604F9" w:rsidR="002B67D1" w:rsidRDefault="00CA4CDD" w:rsidP="00CA4CDD">
      <w:pPr>
        <w:pStyle w:val="3"/>
      </w:pPr>
      <w:bookmarkStart w:id="16" w:name="_Toc512239892"/>
      <w:r>
        <w:t xml:space="preserve">2.4 </w:t>
      </w:r>
      <w:proofErr w:type="spellStart"/>
      <w:r w:rsidR="00274759">
        <w:rPr>
          <w:rFonts w:hint="eastAsia"/>
        </w:rPr>
        <w:t>COSBench</w:t>
      </w:r>
      <w:proofErr w:type="spellEnd"/>
      <w:r w:rsidR="00274759">
        <w:rPr>
          <w:rFonts w:hint="eastAsia"/>
        </w:rPr>
        <w:t>测试</w:t>
      </w:r>
      <w:bookmarkEnd w:id="16"/>
    </w:p>
    <w:p w14:paraId="62C2F660" w14:textId="77777777" w:rsidR="00E76B24" w:rsidRDefault="00932DBC" w:rsidP="00E76B24">
      <w:r>
        <w:rPr>
          <w:rFonts w:hint="eastAsia"/>
        </w:rPr>
        <w:t>首先</w:t>
      </w:r>
      <w:r w:rsidR="00E76B24">
        <w:rPr>
          <w:rFonts w:hint="eastAsia"/>
        </w:rPr>
        <w:t>为了测试搭建的服务器的性能，我们使用</w:t>
      </w:r>
      <w:proofErr w:type="spellStart"/>
      <w:r w:rsidR="00E76B24">
        <w:rPr>
          <w:rFonts w:hint="eastAsia"/>
        </w:rPr>
        <w:t>COSBench</w:t>
      </w:r>
      <w:proofErr w:type="spellEnd"/>
      <w:r w:rsidR="00E76B24">
        <w:rPr>
          <w:rFonts w:hint="eastAsia"/>
        </w:rPr>
        <w:t>测试。</w:t>
      </w:r>
    </w:p>
    <w:p w14:paraId="6C72A534" w14:textId="77777777" w:rsidR="00E76B24" w:rsidRDefault="00E76B24" w:rsidP="00E76B24">
      <w:pPr>
        <w:jc w:val="center"/>
      </w:pPr>
      <w:r>
        <w:rPr>
          <w:rFonts w:hint="eastAsia"/>
          <w:noProof/>
        </w:rPr>
        <w:drawing>
          <wp:inline distT="0" distB="0" distL="0" distR="0" wp14:anchorId="29195783" wp14:editId="4C3EF4B6">
            <wp:extent cx="5389245" cy="39700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屏幕快照 2018-04-16 下午4.25.59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245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9E0D" w14:textId="3B0FA5FF" w:rsidR="00E76B24" w:rsidRDefault="00E76B24" w:rsidP="00E76B24">
      <w:pPr>
        <w:jc w:val="center"/>
      </w:pPr>
      <w:r>
        <w:rPr>
          <w:rFonts w:hint="eastAsia"/>
        </w:rPr>
        <w:lastRenderedPageBreak/>
        <w:t>图</w:t>
      </w:r>
      <w:r w:rsidR="00476CB8">
        <w:rPr>
          <w:rFonts w:hint="eastAsia"/>
        </w:rPr>
        <w:t>5.17</w:t>
      </w:r>
      <w:r>
        <w:rPr>
          <w:rFonts w:hint="eastAsia"/>
        </w:rPr>
        <w:t xml:space="preserve"> </w:t>
      </w:r>
      <w:r>
        <w:rPr>
          <w:rFonts w:hint="eastAsia"/>
        </w:rPr>
        <w:t>中等难度实验</w:t>
      </w:r>
      <w:proofErr w:type="spellStart"/>
      <w:r>
        <w:rPr>
          <w:rFonts w:hint="eastAsia"/>
        </w:rPr>
        <w:t>cosbench</w:t>
      </w:r>
      <w:proofErr w:type="spellEnd"/>
    </w:p>
    <w:p w14:paraId="68140A66" w14:textId="77777777" w:rsidR="00E76B24" w:rsidRDefault="00E76B24" w:rsidP="00E76B24">
      <w:r>
        <w:rPr>
          <w:rFonts w:hint="eastAsia"/>
        </w:rPr>
        <w:t>由上述测试结果可知，测试</w:t>
      </w:r>
      <w:r w:rsidR="00BF1ADF">
        <w:rPr>
          <w:rFonts w:hint="eastAsia"/>
        </w:rPr>
        <w:t>成功。</w:t>
      </w:r>
    </w:p>
    <w:p w14:paraId="63DFD54D" w14:textId="77777777" w:rsidR="001C0376" w:rsidRDefault="001C0376" w:rsidP="00E76B24"/>
    <w:p w14:paraId="1D06DA8B" w14:textId="5D7986FE" w:rsidR="00932DBC" w:rsidRDefault="00CA4CDD" w:rsidP="00CA4CDD">
      <w:pPr>
        <w:pStyle w:val="3"/>
      </w:pPr>
      <w:bookmarkStart w:id="17" w:name="_Toc512239893"/>
      <w:r>
        <w:t xml:space="preserve">2.5 </w:t>
      </w:r>
      <w:r w:rsidR="00274759">
        <w:rPr>
          <w:rFonts w:hint="eastAsia"/>
        </w:rPr>
        <w:t>Topic</w:t>
      </w:r>
      <w:r w:rsidR="00274759">
        <w:rPr>
          <w:rFonts w:hint="eastAsia"/>
        </w:rPr>
        <w:t>选题研究</w:t>
      </w:r>
      <w:bookmarkEnd w:id="17"/>
    </w:p>
    <w:p w14:paraId="2AFACBBB" w14:textId="77777777" w:rsidR="00274759" w:rsidRPr="00274759" w:rsidRDefault="00274759" w:rsidP="004D2498">
      <w:pPr>
        <w:rPr>
          <w:b/>
          <w:i/>
        </w:rPr>
      </w:pPr>
      <w:r>
        <w:rPr>
          <w:rFonts w:hint="eastAsia"/>
        </w:rPr>
        <w:t>我选择的题目是：</w:t>
      </w:r>
      <w:r w:rsidRPr="00274759">
        <w:rPr>
          <w:rFonts w:hint="eastAsia"/>
          <w:b/>
          <w:i/>
        </w:rPr>
        <w:t>对象尺寸如何影响性能</w:t>
      </w:r>
      <w:r w:rsidRPr="00274759">
        <w:rPr>
          <w:rFonts w:hint="eastAsia"/>
          <w:b/>
          <w:i/>
        </w:rPr>
        <w:t>?</w:t>
      </w:r>
    </w:p>
    <w:p w14:paraId="7266987A" w14:textId="77777777" w:rsidR="00274759" w:rsidRDefault="00274759" w:rsidP="00274759">
      <w:pPr>
        <w:ind w:left="360" w:firstLine="440"/>
        <w:rPr>
          <w:b/>
          <w:i/>
        </w:rPr>
      </w:pPr>
      <w:r w:rsidRPr="00274759">
        <w:rPr>
          <w:rFonts w:hint="eastAsia"/>
          <w:b/>
          <w:i/>
        </w:rPr>
        <w:t xml:space="preserve">* </w:t>
      </w:r>
      <w:r w:rsidRPr="00274759">
        <w:rPr>
          <w:rFonts w:hint="eastAsia"/>
          <w:b/>
          <w:i/>
        </w:rPr>
        <w:t>对于熟悉的某类应用，根据其数据访问特性，怎样适配对象存储最合适</w:t>
      </w:r>
      <w:r w:rsidRPr="00274759">
        <w:rPr>
          <w:rFonts w:hint="eastAsia"/>
          <w:b/>
          <w:i/>
        </w:rPr>
        <w:t>?</w:t>
      </w:r>
    </w:p>
    <w:p w14:paraId="64F46E77" w14:textId="77777777" w:rsidR="00274759" w:rsidRDefault="00274759" w:rsidP="00274759">
      <w:r>
        <w:rPr>
          <w:rFonts w:hint="eastAsia"/>
        </w:rPr>
        <w:t>首先部分回答前一问，对象尺寸确实会影响到访问性能，但就</w:t>
      </w:r>
      <w:proofErr w:type="spellStart"/>
      <w:r>
        <w:rPr>
          <w:rFonts w:hint="eastAsia"/>
        </w:rPr>
        <w:t>COSBench</w:t>
      </w:r>
      <w:proofErr w:type="spellEnd"/>
      <w:r>
        <w:rPr>
          <w:rFonts w:hint="eastAsia"/>
        </w:rPr>
        <w:t>的测试结果来看，虽然会影响</w:t>
      </w:r>
      <w:r w:rsidR="004D2498">
        <w:rPr>
          <w:rFonts w:hint="eastAsia"/>
        </w:rPr>
        <w:t>，但只会影响</w:t>
      </w:r>
      <w:r w:rsidR="004D2498">
        <w:rPr>
          <w:rFonts w:hint="eastAsia"/>
        </w:rPr>
        <w:t>read</w:t>
      </w:r>
      <w:r w:rsidR="004D2498">
        <w:rPr>
          <w:rFonts w:hint="eastAsia"/>
        </w:rPr>
        <w:t>性能，对</w:t>
      </w:r>
      <w:r w:rsidR="004D2498">
        <w:rPr>
          <w:rFonts w:hint="eastAsia"/>
        </w:rPr>
        <w:t>write</w:t>
      </w:r>
      <w:r w:rsidR="004D2498">
        <w:rPr>
          <w:rFonts w:hint="eastAsia"/>
        </w:rPr>
        <w:t>性能几乎没有影响。</w:t>
      </w:r>
    </w:p>
    <w:p w14:paraId="103EA5AC" w14:textId="77777777" w:rsidR="004D2498" w:rsidRDefault="004D2498" w:rsidP="00274759">
      <w:r>
        <w:rPr>
          <w:rFonts w:hint="eastAsia"/>
        </w:rPr>
        <w:t>采用控制变量法，将并发值都设为</w:t>
      </w:r>
      <w:r>
        <w:rPr>
          <w:rFonts w:hint="eastAsia"/>
        </w:rPr>
        <w:t>4</w:t>
      </w:r>
      <w:r>
        <w:rPr>
          <w:rFonts w:hint="eastAsia"/>
        </w:rPr>
        <w:t>，探究结果。如下图所示。</w:t>
      </w:r>
    </w:p>
    <w:p w14:paraId="626003B9" w14:textId="187BB31D" w:rsidR="00476CB8" w:rsidRDefault="00F41BEC" w:rsidP="00476CB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63EC5D5" wp14:editId="51383C71">
            <wp:extent cx="5389245" cy="39700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18-04-16 下午9.19.5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245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C122" w14:textId="77777777" w:rsidR="004D2498" w:rsidRDefault="004D2498" w:rsidP="004D2498">
      <w:pPr>
        <w:jc w:val="center"/>
      </w:pPr>
    </w:p>
    <w:p w14:paraId="18950694" w14:textId="77777777" w:rsidR="004D2498" w:rsidRDefault="00F41BEC" w:rsidP="004D2498">
      <w:r>
        <w:rPr>
          <w:rFonts w:hint="eastAsia"/>
        </w:rPr>
        <w:t>从</w:t>
      </w:r>
      <w:r>
        <w:rPr>
          <w:rFonts w:hint="eastAsia"/>
        </w:rPr>
        <w:t>state</w:t>
      </w:r>
      <w:r>
        <w:rPr>
          <w:rFonts w:hint="eastAsia"/>
        </w:rPr>
        <w:t>结果上看，尺寸越大（从</w:t>
      </w:r>
      <w:r>
        <w:rPr>
          <w:rFonts w:hint="eastAsia"/>
        </w:rPr>
        <w:t>16kb</w:t>
      </w:r>
      <w:r>
        <w:rPr>
          <w:rFonts w:hint="eastAsia"/>
        </w:rPr>
        <w:t>开始，到</w:t>
      </w:r>
      <w:r>
        <w:rPr>
          <w:rFonts w:hint="eastAsia"/>
        </w:rPr>
        <w:t>1mb</w:t>
      </w:r>
      <w:r>
        <w:rPr>
          <w:rFonts w:hint="eastAsia"/>
        </w:rPr>
        <w:t>），</w:t>
      </w:r>
      <w:r>
        <w:rPr>
          <w:rFonts w:hint="eastAsia"/>
        </w:rPr>
        <w:t>read</w:t>
      </w:r>
      <w:r>
        <w:rPr>
          <w:rFonts w:hint="eastAsia"/>
        </w:rPr>
        <w:t>性能越差</w:t>
      </w:r>
    </w:p>
    <w:p w14:paraId="282A0B59" w14:textId="77777777" w:rsidR="00F41BEC" w:rsidRDefault="000D6FE9" w:rsidP="004D2498">
      <w:r>
        <w:rPr>
          <w:rFonts w:hint="eastAsia"/>
        </w:rPr>
        <w:t>具体从数值上分析，搜集数据，建立下表</w:t>
      </w:r>
      <w:r>
        <w:rPr>
          <w:rFonts w:hint="eastAsia"/>
        </w:rPr>
        <w:t>5.2.</w:t>
      </w:r>
    </w:p>
    <w:p w14:paraId="700215EB" w14:textId="77777777" w:rsidR="000D6FE9" w:rsidRDefault="00072E21" w:rsidP="004D2498">
      <w:r>
        <w:rPr>
          <w:rFonts w:hint="eastAsia"/>
          <w:noProof/>
        </w:rPr>
        <w:drawing>
          <wp:inline distT="0" distB="0" distL="0" distR="0" wp14:anchorId="7573A080" wp14:editId="6FE14C74">
            <wp:extent cx="1724025" cy="2030691"/>
            <wp:effectExtent l="0" t="0" r="317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18-04-17 上午10.24.0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850" cy="205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13EE505" wp14:editId="54E4B36D">
            <wp:extent cx="3366286" cy="2029122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8-04-17 上午10.22.4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058" cy="203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C83E" w14:textId="77777777" w:rsidR="000D6FE9" w:rsidRDefault="000D6FE9" w:rsidP="00072E21">
      <w:pPr>
        <w:jc w:val="center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5.2 </w:t>
      </w:r>
      <w:r>
        <w:rPr>
          <w:rFonts w:hint="eastAsia"/>
        </w:rPr>
        <w:t>尺寸与</w:t>
      </w:r>
      <w:r>
        <w:rPr>
          <w:rFonts w:hint="eastAsia"/>
        </w:rPr>
        <w:t>read</w:t>
      </w:r>
      <w:r>
        <w:rPr>
          <w:rFonts w:hint="eastAsia"/>
        </w:rPr>
        <w:t>成功率</w:t>
      </w:r>
    </w:p>
    <w:p w14:paraId="4781AD58" w14:textId="77777777" w:rsidR="00072E21" w:rsidRDefault="00072E21" w:rsidP="00072E21"/>
    <w:p w14:paraId="54E3D2FF" w14:textId="77777777" w:rsidR="00360740" w:rsidRDefault="00360740" w:rsidP="00072E21">
      <w:r>
        <w:rPr>
          <w:rFonts w:hint="eastAsia"/>
        </w:rPr>
        <w:t>总体上，尺寸越大，</w:t>
      </w:r>
      <w:r>
        <w:rPr>
          <w:rFonts w:hint="eastAsia"/>
        </w:rPr>
        <w:t>read</w:t>
      </w:r>
      <w:r>
        <w:rPr>
          <w:rFonts w:hint="eastAsia"/>
        </w:rPr>
        <w:t>成功率越低，并且当尺寸过大时，每提高一倍尺寸大小，</w:t>
      </w:r>
      <w:r>
        <w:rPr>
          <w:rFonts w:hint="eastAsia"/>
        </w:rPr>
        <w:t>read</w:t>
      </w:r>
      <w:r>
        <w:rPr>
          <w:rFonts w:hint="eastAsia"/>
        </w:rPr>
        <w:t>成功率几乎下降一半。</w:t>
      </w:r>
    </w:p>
    <w:p w14:paraId="43226C29" w14:textId="77777777" w:rsidR="00360740" w:rsidRDefault="00360740" w:rsidP="00072E21"/>
    <w:p w14:paraId="1A9C2D79" w14:textId="77777777" w:rsidR="00360740" w:rsidRDefault="00360740" w:rsidP="00072E21">
      <w:pPr>
        <w:rPr>
          <w:b/>
          <w:i/>
        </w:rPr>
      </w:pPr>
      <w:r w:rsidRPr="00274759">
        <w:rPr>
          <w:rFonts w:hint="eastAsia"/>
          <w:b/>
          <w:i/>
        </w:rPr>
        <w:t>对于熟悉的某类应用，根据其数据访问特性，怎样适配对象存储最合适</w:t>
      </w:r>
      <w:r>
        <w:rPr>
          <w:rFonts w:hint="eastAsia"/>
          <w:b/>
          <w:i/>
        </w:rPr>
        <w:t>？</w:t>
      </w:r>
    </w:p>
    <w:p w14:paraId="748946DB" w14:textId="77777777" w:rsidR="00360740" w:rsidRPr="00360740" w:rsidRDefault="00360740" w:rsidP="00072E21">
      <w:r>
        <w:rPr>
          <w:rFonts w:hint="eastAsia"/>
        </w:rPr>
        <w:t>从上述结果来看，对象尺寸越小，存储性能越好，所以，一般的，我们应当选择合适范围内较小的对象尺寸。</w:t>
      </w:r>
    </w:p>
    <w:p w14:paraId="51703FD6" w14:textId="77777777" w:rsidR="004D2498" w:rsidRPr="004D2498" w:rsidRDefault="004D2498" w:rsidP="00274759"/>
    <w:p w14:paraId="4141DC55" w14:textId="77777777" w:rsidR="00E07892" w:rsidRPr="00E07892" w:rsidRDefault="00E07892" w:rsidP="00E07892"/>
    <w:p w14:paraId="16AE9288" w14:textId="77777777" w:rsidR="00DD48C8" w:rsidRDefault="00DD48C8" w:rsidP="00DD48C8">
      <w:pPr>
        <w:pStyle w:val="1"/>
        <w:jc w:val="left"/>
      </w:pPr>
      <w:bookmarkStart w:id="18" w:name="_Toc512239894"/>
      <w:r w:rsidRPr="00DD48C8">
        <w:rPr>
          <w:rFonts w:hint="eastAsia"/>
        </w:rPr>
        <w:t>六、实验</w:t>
      </w:r>
      <w:r w:rsidR="004D07FD">
        <w:rPr>
          <w:rFonts w:hint="eastAsia"/>
        </w:rPr>
        <w:t>总结</w:t>
      </w:r>
      <w:bookmarkEnd w:id="18"/>
    </w:p>
    <w:p w14:paraId="2ACEEA11" w14:textId="130A3C45" w:rsidR="00AA64AA" w:rsidRPr="00AA64AA" w:rsidRDefault="00E61E21" w:rsidP="00AA64AA">
      <w:r w:rsidRPr="00E61E21">
        <w:rPr>
          <w:rFonts w:hint="eastAsia"/>
          <w:b/>
          <w:i/>
          <w:sz w:val="24"/>
        </w:rPr>
        <w:t>实验结果分析</w:t>
      </w:r>
      <w:r>
        <w:rPr>
          <w:sz w:val="24"/>
        </w:rPr>
        <w:t>：</w:t>
      </w:r>
      <w:r>
        <w:rPr>
          <w:rFonts w:hint="eastAsia"/>
          <w:sz w:val="24"/>
        </w:rPr>
        <w:t>基础实验</w:t>
      </w:r>
      <w:r>
        <w:rPr>
          <w:sz w:val="24"/>
        </w:rPr>
        <w:t>和中等难度实验均成功完成。</w:t>
      </w:r>
      <w:r>
        <w:rPr>
          <w:rFonts w:hint="eastAsia"/>
          <w:sz w:val="24"/>
        </w:rPr>
        <w:t>通过</w:t>
      </w:r>
      <w:proofErr w:type="spellStart"/>
      <w:r>
        <w:rPr>
          <w:sz w:val="24"/>
        </w:rPr>
        <w:t>cosben</w:t>
      </w:r>
      <w:r>
        <w:rPr>
          <w:rFonts w:hint="eastAsia"/>
          <w:sz w:val="24"/>
        </w:rPr>
        <w:t>ch</w:t>
      </w:r>
      <w:proofErr w:type="spellEnd"/>
      <w:r>
        <w:rPr>
          <w:sz w:val="24"/>
        </w:rPr>
        <w:t>测试，</w:t>
      </w:r>
      <w:r>
        <w:rPr>
          <w:rFonts w:hint="eastAsia"/>
          <w:sz w:val="24"/>
        </w:rPr>
        <w:t>发现</w:t>
      </w:r>
      <w:r>
        <w:rPr>
          <w:sz w:val="24"/>
        </w:rPr>
        <w:t>不同的服务器</w:t>
      </w:r>
      <w:r>
        <w:rPr>
          <w:sz w:val="24"/>
        </w:rPr>
        <w:t>server</w:t>
      </w:r>
      <w:r>
        <w:rPr>
          <w:sz w:val="24"/>
        </w:rPr>
        <w:t>的性能还是有些差异的，</w:t>
      </w:r>
      <w:r>
        <w:rPr>
          <w:rFonts w:hint="eastAsia"/>
          <w:sz w:val="24"/>
        </w:rPr>
        <w:t>但</w:t>
      </w:r>
      <w:r>
        <w:rPr>
          <w:sz w:val="24"/>
        </w:rPr>
        <w:t>受限于只是在我自己电脑</w:t>
      </w:r>
      <w:r>
        <w:rPr>
          <w:rFonts w:hint="eastAsia"/>
          <w:sz w:val="24"/>
        </w:rPr>
        <w:t>上</w:t>
      </w:r>
      <w:r>
        <w:rPr>
          <w:sz w:val="24"/>
        </w:rPr>
        <w:t>测试，</w:t>
      </w:r>
      <w:r>
        <w:rPr>
          <w:rFonts w:hint="eastAsia"/>
          <w:sz w:val="24"/>
        </w:rPr>
        <w:t>并不能</w:t>
      </w:r>
      <w:r>
        <w:rPr>
          <w:sz w:val="24"/>
        </w:rPr>
        <w:t>完</w:t>
      </w:r>
      <w:r>
        <w:rPr>
          <w:rFonts w:hint="eastAsia"/>
          <w:sz w:val="24"/>
        </w:rPr>
        <w:t>全肯定哪种</w:t>
      </w:r>
      <w:r>
        <w:rPr>
          <w:sz w:val="24"/>
        </w:rPr>
        <w:t>比较好（不同的使用场景</w:t>
      </w:r>
      <w:r>
        <w:rPr>
          <w:rFonts w:hint="eastAsia"/>
          <w:sz w:val="24"/>
        </w:rPr>
        <w:t>可能</w:t>
      </w:r>
      <w:r>
        <w:rPr>
          <w:sz w:val="24"/>
        </w:rPr>
        <w:t>会有不同的结论）。</w:t>
      </w:r>
    </w:p>
    <w:p w14:paraId="0AB6EC33" w14:textId="77777777" w:rsidR="008552AF" w:rsidRDefault="008552AF" w:rsidP="008552AF">
      <w:pPr>
        <w:rPr>
          <w:b/>
          <w:i/>
          <w:sz w:val="24"/>
        </w:rPr>
      </w:pPr>
    </w:p>
    <w:p w14:paraId="3B2E0E0E" w14:textId="65EDDDAE" w:rsidR="00E61E21" w:rsidRPr="008552AF" w:rsidRDefault="00E61E21" w:rsidP="008552AF">
      <w:pPr>
        <w:rPr>
          <w:sz w:val="24"/>
        </w:rPr>
      </w:pPr>
      <w:r w:rsidRPr="00E61E21">
        <w:rPr>
          <w:b/>
          <w:i/>
          <w:sz w:val="24"/>
        </w:rPr>
        <w:t>实验</w:t>
      </w:r>
      <w:r w:rsidR="008552AF">
        <w:rPr>
          <w:rFonts w:hint="eastAsia"/>
          <w:b/>
          <w:i/>
          <w:sz w:val="24"/>
        </w:rPr>
        <w:t>体会</w:t>
      </w:r>
      <w:r w:rsidRPr="00E61E21">
        <w:rPr>
          <w:sz w:val="24"/>
        </w:rPr>
        <w:t>：</w:t>
      </w:r>
      <w:r w:rsidR="008552AF">
        <w:rPr>
          <w:sz w:val="24"/>
        </w:rPr>
        <w:t>本次</w:t>
      </w:r>
      <w:r w:rsidR="008552AF">
        <w:rPr>
          <w:rFonts w:hint="eastAsia"/>
          <w:sz w:val="24"/>
        </w:rPr>
        <w:t>实验</w:t>
      </w:r>
      <w:r w:rsidR="008552AF">
        <w:rPr>
          <w:sz w:val="24"/>
        </w:rPr>
        <w:t>过程很有意义，</w:t>
      </w:r>
      <w:r w:rsidR="008552AF">
        <w:rPr>
          <w:rFonts w:hint="eastAsia"/>
          <w:sz w:val="24"/>
        </w:rPr>
        <w:t>可以</w:t>
      </w:r>
      <w:r w:rsidR="008552AF">
        <w:rPr>
          <w:sz w:val="24"/>
        </w:rPr>
        <w:t>在本地开启了一个</w:t>
      </w:r>
      <w:r w:rsidR="008552AF">
        <w:rPr>
          <w:sz w:val="24"/>
        </w:rPr>
        <w:t>server</w:t>
      </w:r>
      <w:r w:rsidR="008552AF">
        <w:rPr>
          <w:sz w:val="24"/>
        </w:rPr>
        <w:t>，</w:t>
      </w:r>
      <w:r w:rsidR="008552AF">
        <w:rPr>
          <w:rFonts w:hint="eastAsia"/>
          <w:sz w:val="24"/>
        </w:rPr>
        <w:t>然后</w:t>
      </w:r>
      <w:r w:rsidR="008552AF">
        <w:rPr>
          <w:sz w:val="24"/>
        </w:rPr>
        <w:t>通</w:t>
      </w:r>
      <w:r w:rsidR="008552AF">
        <w:rPr>
          <w:rFonts w:hint="eastAsia"/>
          <w:sz w:val="24"/>
        </w:rPr>
        <w:t>过</w:t>
      </w:r>
      <w:r w:rsidR="008552AF">
        <w:rPr>
          <w:sz w:val="24"/>
        </w:rPr>
        <w:t>本地的客户端或者终端，</w:t>
      </w:r>
      <w:r w:rsidR="008552AF">
        <w:rPr>
          <w:rFonts w:hint="eastAsia"/>
          <w:sz w:val="24"/>
        </w:rPr>
        <w:t>甚至</w:t>
      </w:r>
      <w:r w:rsidR="008552AF">
        <w:rPr>
          <w:sz w:val="24"/>
        </w:rPr>
        <w:t>是远程的客户端，</w:t>
      </w:r>
      <w:r w:rsidR="008552AF">
        <w:rPr>
          <w:rFonts w:hint="eastAsia"/>
          <w:sz w:val="24"/>
        </w:rPr>
        <w:t>来</w:t>
      </w:r>
      <w:r w:rsidR="008552AF">
        <w:rPr>
          <w:sz w:val="24"/>
        </w:rPr>
        <w:t>访问这个服务器。</w:t>
      </w:r>
      <w:r w:rsidR="008552AF">
        <w:rPr>
          <w:rFonts w:hint="eastAsia"/>
          <w:sz w:val="24"/>
        </w:rPr>
        <w:t>除此以外</w:t>
      </w:r>
      <w:r w:rsidR="008552AF">
        <w:rPr>
          <w:sz w:val="24"/>
        </w:rPr>
        <w:t>，</w:t>
      </w:r>
      <w:r w:rsidR="008552AF">
        <w:rPr>
          <w:rFonts w:hint="eastAsia"/>
          <w:sz w:val="24"/>
        </w:rPr>
        <w:t>为了</w:t>
      </w:r>
      <w:r w:rsidR="008552AF">
        <w:rPr>
          <w:sz w:val="24"/>
        </w:rPr>
        <w:t>比较性能，</w:t>
      </w:r>
      <w:r w:rsidR="008552AF">
        <w:rPr>
          <w:rFonts w:hint="eastAsia"/>
          <w:sz w:val="24"/>
        </w:rPr>
        <w:t>还</w:t>
      </w:r>
      <w:r w:rsidR="008552AF">
        <w:rPr>
          <w:sz w:val="24"/>
        </w:rPr>
        <w:t>通过</w:t>
      </w:r>
      <w:proofErr w:type="spellStart"/>
      <w:r w:rsidR="008552AF">
        <w:rPr>
          <w:sz w:val="24"/>
        </w:rPr>
        <w:t>cosbench</w:t>
      </w:r>
      <w:proofErr w:type="spellEnd"/>
      <w:r w:rsidR="008552AF">
        <w:rPr>
          <w:sz w:val="24"/>
        </w:rPr>
        <w:t>测试了对不同尺寸的对象存储的效果。</w:t>
      </w:r>
      <w:r w:rsidR="008552AF">
        <w:rPr>
          <w:rFonts w:hint="eastAsia"/>
          <w:sz w:val="24"/>
        </w:rPr>
        <w:t>我了解了</w:t>
      </w:r>
      <w:r w:rsidR="008552AF">
        <w:rPr>
          <w:sz w:val="24"/>
        </w:rPr>
        <w:t>许多数据存储方面的软件，了解到不同的软件</w:t>
      </w:r>
      <w:r w:rsidR="008552AF">
        <w:rPr>
          <w:rFonts w:hint="eastAsia"/>
          <w:sz w:val="24"/>
        </w:rPr>
        <w:t>的</w:t>
      </w:r>
      <w:r w:rsidR="008552AF">
        <w:rPr>
          <w:sz w:val="24"/>
        </w:rPr>
        <w:t>应用场景是不同的，有针对普通用户</w:t>
      </w:r>
      <w:r w:rsidR="008552AF">
        <w:rPr>
          <w:rFonts w:hint="eastAsia"/>
          <w:sz w:val="24"/>
        </w:rPr>
        <w:t>或者出于教育目的的</w:t>
      </w:r>
      <w:r w:rsidR="008552AF">
        <w:rPr>
          <w:sz w:val="24"/>
        </w:rPr>
        <w:t>，</w:t>
      </w:r>
      <w:r w:rsidR="008552AF">
        <w:rPr>
          <w:rFonts w:hint="eastAsia"/>
          <w:sz w:val="24"/>
        </w:rPr>
        <w:t>也有企业级</w:t>
      </w:r>
      <w:r w:rsidR="008552AF">
        <w:rPr>
          <w:sz w:val="24"/>
        </w:rPr>
        <w:t>的，我对</w:t>
      </w:r>
      <w:r w:rsidR="008552AF">
        <w:rPr>
          <w:rFonts w:hint="eastAsia"/>
          <w:sz w:val="24"/>
        </w:rPr>
        <w:t>他们</w:t>
      </w:r>
      <w:r w:rsidR="008552AF">
        <w:rPr>
          <w:sz w:val="24"/>
        </w:rPr>
        <w:t>的使用感觉和使用体验完全是不同的。</w:t>
      </w:r>
      <w:r w:rsidR="008552AF">
        <w:rPr>
          <w:rFonts w:hint="eastAsia"/>
          <w:sz w:val="24"/>
        </w:rPr>
        <w:t>一般来说</w:t>
      </w:r>
      <w:r w:rsidR="008552AF">
        <w:rPr>
          <w:sz w:val="24"/>
        </w:rPr>
        <w:t>，</w:t>
      </w:r>
      <w:r w:rsidR="008552AF">
        <w:rPr>
          <w:rFonts w:hint="eastAsia"/>
          <w:sz w:val="24"/>
        </w:rPr>
        <w:t>针对</w:t>
      </w:r>
      <w:r w:rsidR="008552AF">
        <w:rPr>
          <w:sz w:val="24"/>
        </w:rPr>
        <w:t>普通</w:t>
      </w:r>
      <w:r w:rsidR="008552AF">
        <w:rPr>
          <w:rFonts w:hint="eastAsia"/>
          <w:sz w:val="24"/>
        </w:rPr>
        <w:t>用户</w:t>
      </w:r>
      <w:r w:rsidR="008552AF">
        <w:rPr>
          <w:sz w:val="24"/>
        </w:rPr>
        <w:t>的操作更简单一些，</w:t>
      </w:r>
      <w:r w:rsidR="008552AF">
        <w:rPr>
          <w:rFonts w:hint="eastAsia"/>
          <w:sz w:val="24"/>
        </w:rPr>
        <w:t>结果</w:t>
      </w:r>
      <w:r w:rsidR="008552AF">
        <w:rPr>
          <w:sz w:val="24"/>
        </w:rPr>
        <w:t>更直观一些，</w:t>
      </w:r>
      <w:r w:rsidR="008552AF">
        <w:rPr>
          <w:rFonts w:hint="eastAsia"/>
          <w:sz w:val="24"/>
        </w:rPr>
        <w:t>而</w:t>
      </w:r>
      <w:r w:rsidR="008552AF">
        <w:rPr>
          <w:sz w:val="24"/>
        </w:rPr>
        <w:t>针对企业用户的看上去不够直观，</w:t>
      </w:r>
      <w:r w:rsidR="008552AF">
        <w:rPr>
          <w:rFonts w:hint="eastAsia"/>
          <w:sz w:val="24"/>
        </w:rPr>
        <w:t>但</w:t>
      </w:r>
      <w:r w:rsidR="008552AF">
        <w:rPr>
          <w:sz w:val="24"/>
        </w:rPr>
        <w:t>通过查阅资料，</w:t>
      </w:r>
      <w:r w:rsidR="008552AF">
        <w:rPr>
          <w:rFonts w:hint="eastAsia"/>
          <w:sz w:val="24"/>
        </w:rPr>
        <w:t>我了解到</w:t>
      </w:r>
      <w:r w:rsidR="008552AF">
        <w:rPr>
          <w:sz w:val="24"/>
        </w:rPr>
        <w:t>他们</w:t>
      </w:r>
      <w:r w:rsidR="008552AF">
        <w:rPr>
          <w:rFonts w:hint="eastAsia"/>
          <w:sz w:val="24"/>
        </w:rPr>
        <w:t>在</w:t>
      </w:r>
      <w:r w:rsidR="008552AF">
        <w:rPr>
          <w:sz w:val="24"/>
        </w:rPr>
        <w:t>性能上面的表现更加出色。</w:t>
      </w:r>
    </w:p>
    <w:p w14:paraId="4238233A" w14:textId="4F2C0D6D" w:rsidR="00DD48C8" w:rsidRDefault="00DD48C8" w:rsidP="00366335">
      <w:pPr>
        <w:ind w:firstLineChars="200" w:firstLine="480"/>
        <w:rPr>
          <w:sz w:val="24"/>
        </w:rPr>
      </w:pPr>
    </w:p>
    <w:p w14:paraId="7EAC4E45" w14:textId="77777777" w:rsidR="00DD48C8" w:rsidRDefault="00DD48C8" w:rsidP="00366335">
      <w:pPr>
        <w:ind w:firstLineChars="200" w:firstLine="480"/>
        <w:rPr>
          <w:sz w:val="24"/>
        </w:rPr>
      </w:pPr>
    </w:p>
    <w:p w14:paraId="3343A3FB" w14:textId="77777777" w:rsidR="00DD48C8" w:rsidRPr="00DD48C8" w:rsidRDefault="00DD48C8" w:rsidP="00DD48C8">
      <w:pPr>
        <w:pStyle w:val="1"/>
        <w:jc w:val="left"/>
      </w:pPr>
      <w:bookmarkStart w:id="19" w:name="_Toc512239895"/>
      <w:r w:rsidRPr="00DD48C8">
        <w:rPr>
          <w:rFonts w:hint="eastAsia"/>
        </w:rPr>
        <w:t>参考文献</w:t>
      </w:r>
      <w:bookmarkEnd w:id="19"/>
    </w:p>
    <w:p w14:paraId="44F691D9" w14:textId="77777777" w:rsidR="00F706D1" w:rsidRPr="00F706D1" w:rsidRDefault="00F706D1" w:rsidP="00F706D1">
      <w:pPr>
        <w:widowControl/>
        <w:ind w:right="480"/>
        <w:rPr>
          <w:rFonts w:ascii="宋体" w:hAnsi="宋体" w:cs="宋体"/>
          <w:kern w:val="0"/>
          <w:sz w:val="24"/>
        </w:rPr>
      </w:pPr>
      <w:r w:rsidRPr="00F706D1">
        <w:rPr>
          <w:rFonts w:ascii="宋体" w:hAnsi="宋体" w:cs="宋体"/>
          <w:kern w:val="0"/>
          <w:sz w:val="24"/>
        </w:rPr>
        <w:t>[1]</w:t>
      </w:r>
      <w:r>
        <w:rPr>
          <w:rFonts w:ascii="宋体" w:hAnsi="宋体" w:cs="宋体"/>
          <w:kern w:val="0"/>
          <w:sz w:val="24"/>
        </w:rPr>
        <w:t xml:space="preserve"> </w:t>
      </w:r>
      <w:r w:rsidRPr="00F706D1">
        <w:rPr>
          <w:rFonts w:ascii="宋体" w:hAnsi="宋体" w:cs="宋体"/>
          <w:kern w:val="0"/>
          <w:sz w:val="24"/>
        </w:rPr>
        <w:t xml:space="preserve">ARNOLD J. </w:t>
      </w:r>
      <w:proofErr w:type="spellStart"/>
      <w:r w:rsidRPr="00F706D1">
        <w:rPr>
          <w:rFonts w:ascii="宋体" w:hAnsi="宋体" w:cs="宋体"/>
          <w:kern w:val="0"/>
          <w:sz w:val="24"/>
        </w:rPr>
        <w:t>OpenStack</w:t>
      </w:r>
      <w:proofErr w:type="spellEnd"/>
      <w:r w:rsidRPr="00F706D1">
        <w:rPr>
          <w:rFonts w:ascii="宋体" w:hAnsi="宋体" w:cs="宋体"/>
          <w:kern w:val="0"/>
          <w:sz w:val="24"/>
        </w:rPr>
        <w:t xml:space="preserve"> Swift[M]. O’Reilly Media, 2014.</w:t>
      </w:r>
    </w:p>
    <w:p w14:paraId="42461E7A" w14:textId="77777777" w:rsidR="00F706D1" w:rsidRPr="00F706D1" w:rsidRDefault="00F706D1" w:rsidP="00F706D1">
      <w:pPr>
        <w:widowControl/>
        <w:wordWrap w:val="0"/>
        <w:ind w:right="480"/>
        <w:rPr>
          <w:rFonts w:ascii="宋体" w:hAnsi="宋体" w:cs="宋体"/>
          <w:kern w:val="0"/>
          <w:sz w:val="24"/>
        </w:rPr>
      </w:pPr>
      <w:r w:rsidRPr="00F706D1">
        <w:rPr>
          <w:rFonts w:ascii="宋体" w:hAnsi="宋体" w:cs="宋体"/>
          <w:kern w:val="0"/>
          <w:sz w:val="24"/>
        </w:rPr>
        <w:t>[2]</w:t>
      </w:r>
      <w:r>
        <w:rPr>
          <w:rFonts w:ascii="宋体" w:hAnsi="宋体" w:cs="宋体"/>
          <w:kern w:val="0"/>
          <w:sz w:val="24"/>
        </w:rPr>
        <w:t xml:space="preserve"> </w:t>
      </w:r>
      <w:r w:rsidRPr="00F706D1">
        <w:rPr>
          <w:rFonts w:ascii="宋体" w:hAnsi="宋体" w:cs="宋体"/>
          <w:kern w:val="0"/>
          <w:sz w:val="24"/>
        </w:rPr>
        <w:t xml:space="preserve">ZHENG Q, CHEN H, WANG Y等. </w:t>
      </w:r>
      <w:proofErr w:type="spellStart"/>
      <w:r w:rsidRPr="00F706D1">
        <w:rPr>
          <w:rFonts w:ascii="宋体" w:hAnsi="宋体" w:cs="宋体"/>
          <w:kern w:val="0"/>
          <w:sz w:val="24"/>
        </w:rPr>
        <w:t>COSBench</w:t>
      </w:r>
      <w:proofErr w:type="spellEnd"/>
      <w:r w:rsidRPr="00F706D1">
        <w:rPr>
          <w:rFonts w:ascii="宋体" w:hAnsi="宋体" w:cs="宋体"/>
          <w:kern w:val="0"/>
          <w:sz w:val="24"/>
        </w:rPr>
        <w:t>: A Benchmark Tool for Cloud Object Storage Services[C]//2012 IEEE Fifth International Conference on Cloud Computing. 2012: 998–999.</w:t>
      </w:r>
    </w:p>
    <w:p w14:paraId="170C16B3" w14:textId="77777777" w:rsidR="00F706D1" w:rsidRPr="00F706D1" w:rsidRDefault="00F706D1" w:rsidP="00F706D1">
      <w:pPr>
        <w:widowControl/>
        <w:wordWrap w:val="0"/>
        <w:ind w:right="480"/>
        <w:rPr>
          <w:rFonts w:ascii="宋体" w:hAnsi="宋体" w:cs="宋体"/>
          <w:kern w:val="0"/>
          <w:sz w:val="24"/>
        </w:rPr>
      </w:pPr>
      <w:r w:rsidRPr="00F706D1">
        <w:rPr>
          <w:rFonts w:ascii="宋体" w:hAnsi="宋体" w:cs="宋体"/>
          <w:kern w:val="0"/>
          <w:sz w:val="24"/>
        </w:rPr>
        <w:t>[3]</w:t>
      </w:r>
      <w:r>
        <w:rPr>
          <w:rFonts w:ascii="宋体" w:hAnsi="宋体" w:cs="宋体"/>
          <w:kern w:val="0"/>
          <w:sz w:val="24"/>
        </w:rPr>
        <w:t xml:space="preserve"> </w:t>
      </w:r>
      <w:r w:rsidRPr="00F706D1">
        <w:rPr>
          <w:rFonts w:ascii="宋体" w:hAnsi="宋体" w:cs="宋体"/>
          <w:kern w:val="0"/>
          <w:sz w:val="24"/>
        </w:rPr>
        <w:t xml:space="preserve">WEIL S A, BRANDT S A, MILLER E L等. </w:t>
      </w:r>
      <w:proofErr w:type="spellStart"/>
      <w:r w:rsidRPr="00F706D1">
        <w:rPr>
          <w:rFonts w:ascii="宋体" w:hAnsi="宋体" w:cs="宋体"/>
          <w:kern w:val="0"/>
          <w:sz w:val="24"/>
        </w:rPr>
        <w:t>Ceph</w:t>
      </w:r>
      <w:proofErr w:type="spellEnd"/>
      <w:r w:rsidRPr="00F706D1">
        <w:rPr>
          <w:rFonts w:ascii="宋体" w:hAnsi="宋体" w:cs="宋体"/>
          <w:kern w:val="0"/>
          <w:sz w:val="24"/>
        </w:rPr>
        <w:t>: A Scalable, High-performance Distributed File System[C]//Proceedings of the 7th Symposium on Operating Systems Design and Implementation. Berkeley, CA, USA: USENIX Association, 2006: 307–320.</w:t>
      </w:r>
    </w:p>
    <w:p w14:paraId="454078DB" w14:textId="77777777" w:rsidR="00366335" w:rsidRPr="00DD48C8" w:rsidRDefault="00366335" w:rsidP="00DD48C8">
      <w:pPr>
        <w:rPr>
          <w:sz w:val="24"/>
        </w:rPr>
      </w:pPr>
    </w:p>
    <w:sectPr w:rsidR="00366335" w:rsidRPr="00DD48C8" w:rsidSect="00DD48C8">
      <w:pgSz w:w="11907" w:h="16840"/>
      <w:pgMar w:top="1440" w:right="1435" w:bottom="1440" w:left="1985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C38034E" w14:textId="77777777" w:rsidR="00E97236" w:rsidRDefault="00E97236">
      <w:r>
        <w:separator/>
      </w:r>
    </w:p>
  </w:endnote>
  <w:endnote w:type="continuationSeparator" w:id="0">
    <w:p w14:paraId="41360BDF" w14:textId="77777777" w:rsidR="00E97236" w:rsidRDefault="00E972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等线 Light">
    <w:charset w:val="88"/>
    <w:family w:val="auto"/>
    <w:pitch w:val="variable"/>
    <w:sig w:usb0="A10102FF" w:usb1="38CF7CFA" w:usb2="00010016" w:usb3="00000000" w:csb0="0014000F" w:csb1="00000000"/>
  </w:font>
  <w:font w:name="等线">
    <w:charset w:val="88"/>
    <w:family w:val="auto"/>
    <w:pitch w:val="variable"/>
    <w:sig w:usb0="A10102FF" w:usb1="38CF7CFA" w:usb2="00010016" w:usb3="00000000" w:csb0="0014000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EC247A" w14:textId="77777777" w:rsidR="00274759" w:rsidRDefault="00274759">
    <w:pPr>
      <w:pStyle w:val="a7"/>
      <w:framePr w:h="0" w:wrap="around" w:vAnchor="text" w:hAnchor="margin" w:xAlign="center" w:y="1"/>
      <w:rPr>
        <w:rStyle w:val="a3"/>
      </w:rPr>
    </w:pPr>
    <w:r>
      <w:fldChar w:fldCharType="begin"/>
    </w:r>
    <w:r>
      <w:rPr>
        <w:rStyle w:val="a3"/>
      </w:rPr>
      <w:instrText xml:space="preserve">PAGE  </w:instrText>
    </w:r>
    <w:r>
      <w:fldChar w:fldCharType="end"/>
    </w:r>
  </w:p>
  <w:p w14:paraId="19404B84" w14:textId="77777777" w:rsidR="00274759" w:rsidRDefault="00274759">
    <w:pPr>
      <w:pStyle w:val="a7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B363AE8" w14:textId="77777777" w:rsidR="00274759" w:rsidRDefault="00274759">
    <w:pPr>
      <w:pStyle w:val="a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536C3B" w:rsidRPr="00536C3B">
      <w:rPr>
        <w:noProof/>
        <w:lang w:val="zh-CN"/>
      </w:rPr>
      <w:t>2</w:t>
    </w:r>
    <w:r>
      <w:fldChar w:fldCharType="end"/>
    </w:r>
  </w:p>
  <w:p w14:paraId="3A7E9C31" w14:textId="77777777" w:rsidR="00274759" w:rsidRDefault="00274759">
    <w:pPr>
      <w:pStyle w:val="a7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2DEC8DA" w14:textId="77777777" w:rsidR="00274759" w:rsidRDefault="00274759">
    <w:pPr>
      <w:pStyle w:val="a7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873296F" w14:textId="77777777" w:rsidR="00E97236" w:rsidRDefault="00E97236">
      <w:r>
        <w:separator/>
      </w:r>
    </w:p>
  </w:footnote>
  <w:footnote w:type="continuationSeparator" w:id="0">
    <w:p w14:paraId="66A47A1D" w14:textId="77777777" w:rsidR="00E97236" w:rsidRDefault="00E97236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AF6ED9F" w14:textId="77777777" w:rsidR="00274759" w:rsidRDefault="00274759">
    <w:pPr>
      <w:pStyle w:val="a6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A7C302" w14:textId="77777777" w:rsidR="00274759" w:rsidRDefault="00274759">
    <w:pPr>
      <w:pStyle w:val="a6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84AB14C" w14:textId="77777777" w:rsidR="00274759" w:rsidRDefault="00274759">
    <w:pPr>
      <w:pStyle w:val="a6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4"/>
    <w:multiLevelType w:val="multilevel"/>
    <w:tmpl w:val="00000004"/>
    <w:lvl w:ilvl="0">
      <w:start w:val="1"/>
      <w:numFmt w:val="decimalEnclosedCircle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000000C"/>
    <w:multiLevelType w:val="multilevel"/>
    <w:tmpl w:val="0000000C"/>
    <w:lvl w:ilvl="0">
      <w:start w:val="1"/>
      <w:numFmt w:val="decimal"/>
      <w:lvlText w:val="%1．"/>
      <w:lvlJc w:val="left"/>
      <w:pPr>
        <w:ind w:left="780" w:hanging="360"/>
      </w:pPr>
      <w:rPr>
        <w:rFonts w:hAnsi="宋体"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0000000D"/>
    <w:multiLevelType w:val="multilevel"/>
    <w:tmpl w:val="0000000D"/>
    <w:lvl w:ilvl="0">
      <w:start w:val="1"/>
      <w:numFmt w:val="decimalEnclosedCircle"/>
      <w:lvlText w:val="%1"/>
      <w:lvlJc w:val="left"/>
      <w:pPr>
        <w:ind w:left="510" w:hanging="510"/>
      </w:pPr>
      <w:rPr>
        <w:rFonts w:hAnsi="宋体" w:hint="default"/>
        <w:b/>
        <w:color w:val="000000"/>
      </w:rPr>
    </w:lvl>
    <w:lvl w:ilvl="1">
      <w:start w:val="1"/>
      <w:numFmt w:val="decimalEnclosedCircle"/>
      <w:lvlText w:val="%2"/>
      <w:lvlJc w:val="left"/>
      <w:pPr>
        <w:ind w:left="780" w:hanging="360"/>
      </w:pPr>
      <w:rPr>
        <w:rFonts w:hint="default"/>
        <w:b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0000017"/>
    <w:multiLevelType w:val="multilevel"/>
    <w:tmpl w:val="00000017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0000001D"/>
    <w:multiLevelType w:val="multilevel"/>
    <w:tmpl w:val="0000001D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>
    <w:nsid w:val="00000021"/>
    <w:multiLevelType w:val="multilevel"/>
    <w:tmpl w:val="00000021"/>
    <w:lvl w:ilvl="0">
      <w:start w:val="1"/>
      <w:numFmt w:val="lowerLetter"/>
      <w:lvlText w:val="%1)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987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6">
    <w:nsid w:val="00000026"/>
    <w:multiLevelType w:val="multilevel"/>
    <w:tmpl w:val="00000026"/>
    <w:lvl w:ilvl="0">
      <w:start w:val="1"/>
      <w:numFmt w:val="decimalEnclosedCircle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3BB5493"/>
    <w:multiLevelType w:val="hybridMultilevel"/>
    <w:tmpl w:val="6DA03032"/>
    <w:lvl w:ilvl="0" w:tplc="80AA79C2">
      <w:start w:val="3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068079B1"/>
    <w:multiLevelType w:val="multilevel"/>
    <w:tmpl w:val="9402BF2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>
    <w:nsid w:val="11341EC4"/>
    <w:multiLevelType w:val="multilevel"/>
    <w:tmpl w:val="01FEE9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>
    <w:nsid w:val="134F72BD"/>
    <w:multiLevelType w:val="hybridMultilevel"/>
    <w:tmpl w:val="2CAC28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15C71F4D"/>
    <w:multiLevelType w:val="hybridMultilevel"/>
    <w:tmpl w:val="23EED55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">
    <w:nsid w:val="1CA22143"/>
    <w:multiLevelType w:val="multilevel"/>
    <w:tmpl w:val="6068D8A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>
    <w:nsid w:val="66C143FA"/>
    <w:multiLevelType w:val="multilevel"/>
    <w:tmpl w:val="2CF057F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>
    <w:nsid w:val="7BFD5AC7"/>
    <w:multiLevelType w:val="hybridMultilevel"/>
    <w:tmpl w:val="1A186BB0"/>
    <w:lvl w:ilvl="0" w:tplc="BD284F78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1"/>
  </w:num>
  <w:num w:numId="3">
    <w:abstractNumId w:val="0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14"/>
  </w:num>
  <w:num w:numId="9">
    <w:abstractNumId w:val="7"/>
  </w:num>
  <w:num w:numId="10">
    <w:abstractNumId w:val="10"/>
  </w:num>
  <w:num w:numId="11">
    <w:abstractNumId w:val="9"/>
  </w:num>
  <w:num w:numId="12">
    <w:abstractNumId w:val="11"/>
  </w:num>
  <w:num w:numId="13">
    <w:abstractNumId w:val="8"/>
  </w:num>
  <w:num w:numId="14">
    <w:abstractNumId w:val="12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81"/>
  <w:drawingGridVerticalSpacing w:val="31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3192"/>
    <w:rsid w:val="0004215E"/>
    <w:rsid w:val="000619DB"/>
    <w:rsid w:val="00062E6D"/>
    <w:rsid w:val="00072E21"/>
    <w:rsid w:val="00074EB5"/>
    <w:rsid w:val="00081CBB"/>
    <w:rsid w:val="00097440"/>
    <w:rsid w:val="000A2391"/>
    <w:rsid w:val="000A798B"/>
    <w:rsid w:val="000B1F3A"/>
    <w:rsid w:val="000D6FE9"/>
    <w:rsid w:val="001247FA"/>
    <w:rsid w:val="00165AE5"/>
    <w:rsid w:val="00172A27"/>
    <w:rsid w:val="00187ABA"/>
    <w:rsid w:val="001A0E3C"/>
    <w:rsid w:val="001A38C8"/>
    <w:rsid w:val="001B13CA"/>
    <w:rsid w:val="001C0376"/>
    <w:rsid w:val="001E3453"/>
    <w:rsid w:val="001F4492"/>
    <w:rsid w:val="00202805"/>
    <w:rsid w:val="00214144"/>
    <w:rsid w:val="00274759"/>
    <w:rsid w:val="002B64DE"/>
    <w:rsid w:val="002B67D1"/>
    <w:rsid w:val="002D412C"/>
    <w:rsid w:val="002F0279"/>
    <w:rsid w:val="0030709D"/>
    <w:rsid w:val="00360740"/>
    <w:rsid w:val="0036091C"/>
    <w:rsid w:val="003640D5"/>
    <w:rsid w:val="00366335"/>
    <w:rsid w:val="003665F7"/>
    <w:rsid w:val="00372FCD"/>
    <w:rsid w:val="003734B2"/>
    <w:rsid w:val="00384DF7"/>
    <w:rsid w:val="00396DE5"/>
    <w:rsid w:val="003A0AEC"/>
    <w:rsid w:val="003A5CFB"/>
    <w:rsid w:val="003D12F1"/>
    <w:rsid w:val="004301A7"/>
    <w:rsid w:val="0043680C"/>
    <w:rsid w:val="004451B2"/>
    <w:rsid w:val="0044620A"/>
    <w:rsid w:val="00447111"/>
    <w:rsid w:val="00455F0B"/>
    <w:rsid w:val="00476CB8"/>
    <w:rsid w:val="00495646"/>
    <w:rsid w:val="004B4CF9"/>
    <w:rsid w:val="004D07FD"/>
    <w:rsid w:val="004D2498"/>
    <w:rsid w:val="004F43B7"/>
    <w:rsid w:val="00512C6F"/>
    <w:rsid w:val="00536C3B"/>
    <w:rsid w:val="005444A2"/>
    <w:rsid w:val="00561FD6"/>
    <w:rsid w:val="00564A34"/>
    <w:rsid w:val="0059005E"/>
    <w:rsid w:val="005B28B1"/>
    <w:rsid w:val="005C2C6E"/>
    <w:rsid w:val="005D0D15"/>
    <w:rsid w:val="005E2157"/>
    <w:rsid w:val="005E51A2"/>
    <w:rsid w:val="00663262"/>
    <w:rsid w:val="00664326"/>
    <w:rsid w:val="006C0BF5"/>
    <w:rsid w:val="006E61A7"/>
    <w:rsid w:val="00746272"/>
    <w:rsid w:val="00750609"/>
    <w:rsid w:val="00754EF1"/>
    <w:rsid w:val="007A5E9B"/>
    <w:rsid w:val="007C0234"/>
    <w:rsid w:val="007C320B"/>
    <w:rsid w:val="007F6A21"/>
    <w:rsid w:val="0083615F"/>
    <w:rsid w:val="00852DD8"/>
    <w:rsid w:val="008552AF"/>
    <w:rsid w:val="00860A2E"/>
    <w:rsid w:val="00861996"/>
    <w:rsid w:val="00891EE1"/>
    <w:rsid w:val="008A2988"/>
    <w:rsid w:val="008B62F5"/>
    <w:rsid w:val="008E6927"/>
    <w:rsid w:val="00910FF3"/>
    <w:rsid w:val="00932DBC"/>
    <w:rsid w:val="009467CE"/>
    <w:rsid w:val="00951875"/>
    <w:rsid w:val="009648C8"/>
    <w:rsid w:val="00983760"/>
    <w:rsid w:val="00984BB6"/>
    <w:rsid w:val="00996852"/>
    <w:rsid w:val="009A02AD"/>
    <w:rsid w:val="009E1794"/>
    <w:rsid w:val="009F47A6"/>
    <w:rsid w:val="00A026E6"/>
    <w:rsid w:val="00A13F20"/>
    <w:rsid w:val="00A4341B"/>
    <w:rsid w:val="00A51CE3"/>
    <w:rsid w:val="00A75A95"/>
    <w:rsid w:val="00A96062"/>
    <w:rsid w:val="00AA64AA"/>
    <w:rsid w:val="00AF744F"/>
    <w:rsid w:val="00AF7634"/>
    <w:rsid w:val="00B00173"/>
    <w:rsid w:val="00B118D0"/>
    <w:rsid w:val="00B520AF"/>
    <w:rsid w:val="00B841CC"/>
    <w:rsid w:val="00B90C56"/>
    <w:rsid w:val="00BB3272"/>
    <w:rsid w:val="00BB7B25"/>
    <w:rsid w:val="00BD7F7D"/>
    <w:rsid w:val="00BE260C"/>
    <w:rsid w:val="00BF1ADF"/>
    <w:rsid w:val="00C153DB"/>
    <w:rsid w:val="00C4281D"/>
    <w:rsid w:val="00C42BCF"/>
    <w:rsid w:val="00C64D2D"/>
    <w:rsid w:val="00CA4978"/>
    <w:rsid w:val="00CA4CDD"/>
    <w:rsid w:val="00CE4ED2"/>
    <w:rsid w:val="00D36AD6"/>
    <w:rsid w:val="00D422E6"/>
    <w:rsid w:val="00D45728"/>
    <w:rsid w:val="00D772F1"/>
    <w:rsid w:val="00DB1C38"/>
    <w:rsid w:val="00DC428D"/>
    <w:rsid w:val="00DD48C8"/>
    <w:rsid w:val="00DF4470"/>
    <w:rsid w:val="00DF58B1"/>
    <w:rsid w:val="00E07892"/>
    <w:rsid w:val="00E13180"/>
    <w:rsid w:val="00E24C50"/>
    <w:rsid w:val="00E37FCE"/>
    <w:rsid w:val="00E42708"/>
    <w:rsid w:val="00E430E6"/>
    <w:rsid w:val="00E50B37"/>
    <w:rsid w:val="00E61E21"/>
    <w:rsid w:val="00E62B98"/>
    <w:rsid w:val="00E76B24"/>
    <w:rsid w:val="00E97236"/>
    <w:rsid w:val="00EA39F0"/>
    <w:rsid w:val="00EC4E78"/>
    <w:rsid w:val="00EC5124"/>
    <w:rsid w:val="00ED2077"/>
    <w:rsid w:val="00EF7366"/>
    <w:rsid w:val="00F41BEC"/>
    <w:rsid w:val="00F63E67"/>
    <w:rsid w:val="00F706D1"/>
    <w:rsid w:val="00F710CC"/>
    <w:rsid w:val="00FA1293"/>
    <w:rsid w:val="00FB4D72"/>
    <w:rsid w:val="00FD2FC7"/>
    <w:rsid w:val="00FD6D36"/>
    <w:rsid w:val="00FE7808"/>
    <w:rsid w:val="00FF3C27"/>
    <w:rsid w:val="00FF5B0F"/>
    <w:rsid w:val="00FF72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791E9B3"/>
  <w15:chartTrackingRefBased/>
  <w15:docId w15:val="{62B56813-2CFC-CB45-9BCF-701DCDDDF5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/>
    <w:lsdException w:name="heading 1" w:uiPriority="0" w:qFormat="1"/>
    <w:lsdException w:name="heading 2" w:uiPriority="0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tabs>
        <w:tab w:val="left" w:pos="360"/>
      </w:tabs>
      <w:snapToGrid w:val="0"/>
      <w:spacing w:line="360" w:lineRule="auto"/>
      <w:jc w:val="center"/>
      <w:outlineLvl w:val="0"/>
    </w:pPr>
    <w:rPr>
      <w:rFonts w:ascii="黑体" w:eastAsia="黑体" w:hAnsi="宋体"/>
      <w:b/>
      <w:bCs/>
      <w:color w:val="000000"/>
      <w:sz w:val="28"/>
      <w:szCs w:val="28"/>
    </w:rPr>
  </w:style>
  <w:style w:type="paragraph" w:styleId="2">
    <w:name w:val="heading 2"/>
    <w:basedOn w:val="a"/>
    <w:next w:val="a"/>
    <w:link w:val="20"/>
    <w:qFormat/>
    <w:pPr>
      <w:keepNext/>
      <w:keepLines/>
      <w:spacing w:line="415" w:lineRule="auto"/>
      <w:jc w:val="center"/>
      <w:outlineLvl w:val="1"/>
    </w:pPr>
    <w:rPr>
      <w:rFonts w:ascii="Cambria" w:eastAsia="黑体" w:hAnsi="Cambria"/>
      <w:bCs/>
      <w:sz w:val="28"/>
      <w:szCs w:val="32"/>
    </w:rPr>
  </w:style>
  <w:style w:type="paragraph" w:styleId="3">
    <w:name w:val="heading 3"/>
    <w:basedOn w:val="a"/>
    <w:next w:val="a"/>
    <w:link w:val="30"/>
    <w:qFormat/>
    <w:pPr>
      <w:keepNext/>
      <w:keepLines/>
      <w:spacing w:line="415" w:lineRule="auto"/>
      <w:jc w:val="left"/>
      <w:outlineLvl w:val="2"/>
    </w:pPr>
    <w:rPr>
      <w:b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</w:style>
  <w:style w:type="character" w:styleId="a4">
    <w:name w:val="Hyperlink"/>
    <w:uiPriority w:val="99"/>
    <w:rPr>
      <w:color w:val="0000FF"/>
      <w:u w:val="single"/>
    </w:rPr>
  </w:style>
  <w:style w:type="character" w:customStyle="1" w:styleId="a5">
    <w:name w:val="页眉字符"/>
    <w:link w:val="a6"/>
    <w:uiPriority w:val="99"/>
    <w:rPr>
      <w:kern w:val="2"/>
      <w:sz w:val="18"/>
      <w:szCs w:val="18"/>
    </w:rPr>
  </w:style>
  <w:style w:type="character" w:customStyle="1" w:styleId="10">
    <w:name w:val="标题 1字符"/>
    <w:link w:val="1"/>
    <w:rPr>
      <w:rFonts w:ascii="黑体" w:eastAsia="黑体" w:hAnsi="宋体"/>
      <w:b/>
      <w:bCs/>
      <w:color w:val="000000"/>
      <w:kern w:val="2"/>
      <w:sz w:val="28"/>
      <w:szCs w:val="28"/>
    </w:rPr>
  </w:style>
  <w:style w:type="character" w:customStyle="1" w:styleId="20">
    <w:name w:val="标题 2字符"/>
    <w:link w:val="2"/>
    <w:rPr>
      <w:rFonts w:ascii="Cambria" w:eastAsia="黑体" w:hAnsi="Cambria" w:cs="Times New Roman"/>
      <w:bCs/>
      <w:kern w:val="2"/>
      <w:sz w:val="28"/>
      <w:szCs w:val="32"/>
    </w:rPr>
  </w:style>
  <w:style w:type="character" w:customStyle="1" w:styleId="30">
    <w:name w:val="标题 3字符"/>
    <w:link w:val="3"/>
    <w:rPr>
      <w:b/>
      <w:bCs/>
      <w:kern w:val="2"/>
      <w:sz w:val="24"/>
      <w:szCs w:val="32"/>
    </w:rPr>
  </w:style>
  <w:style w:type="paragraph" w:styleId="a6">
    <w:name w:val="header"/>
    <w:basedOn w:val="a"/>
    <w:link w:val="a5"/>
    <w:uiPriority w:val="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21">
    <w:name w:val="toc 2"/>
    <w:basedOn w:val="a"/>
    <w:next w:val="a"/>
    <w:uiPriority w:val="39"/>
    <w:pPr>
      <w:tabs>
        <w:tab w:val="right" w:leader="dot" w:pos="8477"/>
      </w:tabs>
      <w:spacing w:line="360" w:lineRule="auto"/>
      <w:ind w:leftChars="200" w:left="420"/>
    </w:pPr>
    <w:rPr>
      <w:b/>
    </w:rPr>
  </w:style>
  <w:style w:type="paragraph" w:styleId="11">
    <w:name w:val="toc 1"/>
    <w:basedOn w:val="a"/>
    <w:next w:val="a"/>
    <w:uiPriority w:val="39"/>
    <w:pPr>
      <w:tabs>
        <w:tab w:val="right" w:leader="dot" w:pos="8477"/>
      </w:tabs>
      <w:spacing w:line="360" w:lineRule="auto"/>
    </w:pPr>
    <w:rPr>
      <w:b/>
    </w:rPr>
  </w:style>
  <w:style w:type="paragraph" w:styleId="31">
    <w:name w:val="toc 3"/>
    <w:basedOn w:val="a"/>
    <w:next w:val="a"/>
    <w:uiPriority w:val="39"/>
    <w:pPr>
      <w:ind w:leftChars="400" w:left="840"/>
    </w:pPr>
  </w:style>
  <w:style w:type="paragraph" w:styleId="a7">
    <w:name w:val="footer"/>
    <w:basedOn w:val="a"/>
    <w:link w:val="a8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customStyle="1" w:styleId="22">
    <w:name w:val="样式 标题 2 + 黑色"/>
    <w:basedOn w:val="2"/>
    <w:rPr>
      <w:color w:val="000000"/>
    </w:rPr>
  </w:style>
  <w:style w:type="paragraph" w:styleId="a9">
    <w:name w:val="No Spacing"/>
    <w:uiPriority w:val="1"/>
    <w:qFormat/>
    <w:rsid w:val="00512C6F"/>
    <w:pPr>
      <w:widowControl w:val="0"/>
      <w:jc w:val="both"/>
    </w:pPr>
    <w:rPr>
      <w:kern w:val="2"/>
      <w:sz w:val="21"/>
      <w:szCs w:val="24"/>
    </w:rPr>
  </w:style>
  <w:style w:type="character" w:customStyle="1" w:styleId="a8">
    <w:name w:val="页脚字符"/>
    <w:link w:val="a7"/>
    <w:uiPriority w:val="99"/>
    <w:rsid w:val="00187ABA"/>
    <w:rPr>
      <w:kern w:val="2"/>
      <w:sz w:val="18"/>
      <w:szCs w:val="18"/>
    </w:rPr>
  </w:style>
  <w:style w:type="table" w:styleId="aa">
    <w:name w:val="Table Grid"/>
    <w:basedOn w:val="a1"/>
    <w:uiPriority w:val="59"/>
    <w:rsid w:val="000A239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5">
    <w:name w:val="Plain Table 5"/>
    <w:basedOn w:val="a1"/>
    <w:uiPriority w:val="45"/>
    <w:rsid w:val="000A2391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2">
    <w:name w:val="Grid Table 1 Light"/>
    <w:basedOn w:val="a1"/>
    <w:uiPriority w:val="46"/>
    <w:rsid w:val="000A2391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ab">
    <w:name w:val="Grid Table Light"/>
    <w:basedOn w:val="a1"/>
    <w:uiPriority w:val="40"/>
    <w:rsid w:val="000A2391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3">
    <w:name w:val="Plain Table 1"/>
    <w:basedOn w:val="a1"/>
    <w:uiPriority w:val="41"/>
    <w:rsid w:val="000A2391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3">
    <w:name w:val="Plain Table 2"/>
    <w:basedOn w:val="a1"/>
    <w:uiPriority w:val="42"/>
    <w:rsid w:val="000A2391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4">
    <w:name w:val="Plain Table 4"/>
    <w:basedOn w:val="a1"/>
    <w:uiPriority w:val="44"/>
    <w:rsid w:val="000A2391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1-1">
    <w:name w:val="Grid Table 1 Light Accent 1"/>
    <w:basedOn w:val="a1"/>
    <w:uiPriority w:val="46"/>
    <w:rsid w:val="000A2391"/>
    <w:tblPr>
      <w:tblStyleRowBandSize w:val="1"/>
      <w:tblStyleColBandSize w:val="1"/>
      <w:tblInd w:w="0" w:type="dxa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">
    <w:name w:val="Grid Table 1 Light Accent 2"/>
    <w:basedOn w:val="a1"/>
    <w:uiPriority w:val="46"/>
    <w:rsid w:val="000A2391"/>
    <w:tblPr>
      <w:tblStyleRowBandSize w:val="1"/>
      <w:tblStyleColBandSize w:val="1"/>
      <w:tblInd w:w="0" w:type="dxa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">
    <w:name w:val="Grid Table 1 Light Accent 3"/>
    <w:basedOn w:val="a1"/>
    <w:uiPriority w:val="46"/>
    <w:rsid w:val="000A2391"/>
    <w:tblPr>
      <w:tblStyleRowBandSize w:val="1"/>
      <w:tblStyleColBandSize w:val="1"/>
      <w:tblInd w:w="0" w:type="dxa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4">
    <w:name w:val="Grid Table 2"/>
    <w:basedOn w:val="a1"/>
    <w:uiPriority w:val="47"/>
    <w:rsid w:val="000A2391"/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UnresolvedMention">
    <w:name w:val="Unresolved Mention"/>
    <w:basedOn w:val="a0"/>
    <w:uiPriority w:val="99"/>
    <w:semiHidden/>
    <w:unhideWhenUsed/>
    <w:rsid w:val="00B00173"/>
    <w:rPr>
      <w:color w:val="808080"/>
      <w:shd w:val="clear" w:color="auto" w:fill="E6E6E6"/>
    </w:rPr>
  </w:style>
  <w:style w:type="character" w:styleId="ac">
    <w:name w:val="FollowedHyperlink"/>
    <w:basedOn w:val="a0"/>
    <w:uiPriority w:val="99"/>
    <w:semiHidden/>
    <w:unhideWhenUsed/>
    <w:rsid w:val="00B00173"/>
    <w:rPr>
      <w:color w:val="954F72" w:themeColor="followedHyperlink"/>
      <w:u w:val="single"/>
    </w:rPr>
  </w:style>
  <w:style w:type="paragraph" w:styleId="ad">
    <w:name w:val="List Paragraph"/>
    <w:basedOn w:val="a"/>
    <w:uiPriority w:val="34"/>
    <w:qFormat/>
    <w:rsid w:val="00E0789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44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0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0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8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72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06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94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76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55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886527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14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551805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25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233875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959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788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0764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9795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9" Type="http://schemas.openxmlformats.org/officeDocument/2006/relationships/header" Target="header2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header" Target="header1.xml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10" Type="http://schemas.openxmlformats.org/officeDocument/2006/relationships/footer" Target="footer1.xml"/><Relationship Id="rId11" Type="http://schemas.openxmlformats.org/officeDocument/2006/relationships/footer" Target="footer2.xml"/><Relationship Id="rId12" Type="http://schemas.openxmlformats.org/officeDocument/2006/relationships/header" Target="header3.xml"/><Relationship Id="rId13" Type="http://schemas.openxmlformats.org/officeDocument/2006/relationships/footer" Target="footer3.xml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14</Pages>
  <Words>790</Words>
  <Characters>4505</Characters>
  <Application>Microsoft Macintosh Word</Application>
  <DocSecurity>0</DocSecurity>
  <PresentationFormat/>
  <Lines>37</Lines>
  <Paragraphs>10</Paragraphs>
  <Slides>0</Slides>
  <Notes>0</Notes>
  <HiddenSlides>0</HiddenSlides>
  <MMClips>0</MMClip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2007-2008学年度上学期课程设计</vt:lpstr>
    </vt:vector>
  </TitlesOfParts>
  <Manager/>
  <Company>HUST</Company>
  <LinksUpToDate>false</LinksUpToDate>
  <CharactersWithSpaces>5285</CharactersWithSpaces>
  <SharedDoc>false</SharedDoc>
  <HLinks>
    <vt:vector size="54" baseType="variant">
      <vt:variant>
        <vt:i4>1114172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_Toc509412103</vt:lpwstr>
      </vt:variant>
      <vt:variant>
        <vt:i4>1114172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_Toc509412102</vt:lpwstr>
      </vt:variant>
      <vt:variant>
        <vt:i4>1114172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_Toc509412101</vt:lpwstr>
      </vt:variant>
      <vt:variant>
        <vt:i4>1114172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_Toc509412100</vt:lpwstr>
      </vt:variant>
      <vt:variant>
        <vt:i4>1572925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_Toc509412099</vt:lpwstr>
      </vt:variant>
      <vt:variant>
        <vt:i4>1572925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_Toc509412098</vt:lpwstr>
      </vt:variant>
      <vt:variant>
        <vt:i4>1572925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_Toc509412097</vt:lpwstr>
      </vt:variant>
      <vt:variant>
        <vt:i4>1572925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_Toc509412096</vt:lpwstr>
      </vt:variant>
      <vt:variant>
        <vt:i4>1572925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_Toc509412095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2007-2008学年度上学期课程设计</dc:title>
  <dc:subject/>
  <dc:creator>xr</dc:creator>
  <cp:keywords/>
  <dc:description/>
  <cp:lastModifiedBy>陈 鑫</cp:lastModifiedBy>
  <cp:revision>29</cp:revision>
  <cp:lastPrinted>2017-03-23T01:22:00Z</cp:lastPrinted>
  <dcterms:created xsi:type="dcterms:W3CDTF">2018-04-16T07:20:00Z</dcterms:created>
  <dcterms:modified xsi:type="dcterms:W3CDTF">2018-04-23T01:42:00Z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2052-6.6.0.2461</vt:lpwstr>
  </property>
</Properties>
</file>